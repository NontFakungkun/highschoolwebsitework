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5D233" w14:textId="77777777" w:rsidR="00556FEA" w:rsidRPr="00CC7B03" w:rsidRDefault="00556FEA" w:rsidP="00556FEA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r w:rsidRPr="00CC7B03">
        <w:rPr>
          <w:rFonts w:asciiTheme="minorHAnsi" w:hAnsiTheme="minorHAnsi" w:cstheme="minorHAnsi"/>
        </w:rPr>
        <w:t>Plan</w:t>
      </w:r>
    </w:p>
    <w:p w14:paraId="03BDDC11" w14:textId="0D0751BA" w:rsidR="00556FEA" w:rsidRPr="00CC7B03" w:rsidRDefault="00556FEA" w:rsidP="00556FEA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</w:rPr>
      </w:pPr>
      <w:r w:rsidRPr="00CC7B03">
        <w:rPr>
          <w:rFonts w:asciiTheme="minorHAnsi" w:hAnsiTheme="minorHAnsi" w:cstheme="minorHAnsi"/>
        </w:rPr>
        <w:t xml:space="preserve">Tables and Schema – </w:t>
      </w:r>
    </w:p>
    <w:p w14:paraId="11E0D72A" w14:textId="074F34C7" w:rsidR="00BB0BE3" w:rsidRDefault="00FA31B5" w:rsidP="00BB0BE3">
      <w:pPr>
        <w:rPr>
          <w:rFonts w:cstheme="minorHAnsi"/>
        </w:rPr>
      </w:pPr>
      <w:r>
        <w:rPr>
          <w:noProof/>
        </w:rPr>
        <w:drawing>
          <wp:inline distT="0" distB="0" distL="0" distR="0" wp14:anchorId="04A866C7" wp14:editId="3A5F44C5">
            <wp:extent cx="5731510" cy="2028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C88683" w14:textId="5DDBE30B" w:rsidR="00BB0BE3" w:rsidRDefault="00F50483" w:rsidP="00BB0BE3">
      <w:pPr>
        <w:rPr>
          <w:rFonts w:cstheme="minorHAnsi"/>
        </w:rPr>
      </w:pPr>
      <w:r>
        <w:rPr>
          <w:noProof/>
        </w:rPr>
        <w:drawing>
          <wp:inline distT="0" distB="0" distL="0" distR="0" wp14:anchorId="57A210C2" wp14:editId="7B990024">
            <wp:extent cx="5158740" cy="2871428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794" cy="28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46D2" w14:textId="5940EA0D" w:rsidR="00BB0BE3" w:rsidRDefault="00F50483" w:rsidP="00BB0BE3">
      <w:pPr>
        <w:rPr>
          <w:rFonts w:cstheme="minorHAnsi"/>
        </w:rPr>
      </w:pPr>
      <w:r>
        <w:rPr>
          <w:noProof/>
        </w:rPr>
        <w:drawing>
          <wp:inline distT="0" distB="0" distL="0" distR="0" wp14:anchorId="2A5FD77B" wp14:editId="3A761A1E">
            <wp:extent cx="4015740" cy="122349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855" cy="122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71E9" w14:textId="1CF5844A" w:rsidR="00556FEA" w:rsidRPr="00CC7B03" w:rsidRDefault="00556FEA" w:rsidP="00556FEA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</w:rPr>
      </w:pPr>
      <w:r w:rsidRPr="00CC7B03">
        <w:rPr>
          <w:rFonts w:asciiTheme="minorHAnsi" w:hAnsiTheme="minorHAnsi" w:cstheme="minorHAnsi"/>
        </w:rPr>
        <w:t>Plan for linking data between applications</w:t>
      </w:r>
    </w:p>
    <w:p w14:paraId="2023DDED" w14:textId="77777777" w:rsidR="00556FEA" w:rsidRPr="00CC7B03" w:rsidRDefault="00556FEA" w:rsidP="00556FEA">
      <w:pPr>
        <w:rPr>
          <w:rFonts w:cstheme="minorHAnsi"/>
        </w:rPr>
      </w:pPr>
      <w:r w:rsidRPr="00CC7B03">
        <w:rPr>
          <w:rFonts w:cstheme="minorHAnsi"/>
        </w:rPr>
        <w:t>Explain how you will link the data that is stored in your phpMyAdmin to a webpage. i.e. which language and specifically which functions will you use to link these two things together.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556FEA" w:rsidRPr="00CC7B03" w14:paraId="0F3934AF" w14:textId="77777777" w:rsidTr="00FE6BAE">
        <w:tc>
          <w:tcPr>
            <w:tcW w:w="5665" w:type="dxa"/>
            <w:shd w:val="clear" w:color="auto" w:fill="8EAADB" w:themeFill="accent1" w:themeFillTint="99"/>
          </w:tcPr>
          <w:p w14:paraId="1B057E41" w14:textId="77777777" w:rsidR="00556FEA" w:rsidRPr="00CC7B03" w:rsidRDefault="00556FEA" w:rsidP="00FE6BAE">
            <w:pPr>
              <w:rPr>
                <w:rFonts w:cstheme="minorHAnsi"/>
              </w:rPr>
            </w:pPr>
            <w:r w:rsidRPr="00CC7B03">
              <w:rPr>
                <w:rFonts w:cstheme="minorHAnsi"/>
              </w:rPr>
              <w:t>Questions</w:t>
            </w:r>
          </w:p>
        </w:tc>
        <w:tc>
          <w:tcPr>
            <w:tcW w:w="3351" w:type="dxa"/>
            <w:shd w:val="clear" w:color="auto" w:fill="8EAADB" w:themeFill="accent1" w:themeFillTint="99"/>
          </w:tcPr>
          <w:p w14:paraId="3CC93D15" w14:textId="77777777" w:rsidR="00556FEA" w:rsidRPr="00CC7B03" w:rsidRDefault="00556FEA" w:rsidP="00FE6BAE">
            <w:pPr>
              <w:rPr>
                <w:rFonts w:cstheme="minorHAnsi"/>
              </w:rPr>
            </w:pPr>
            <w:r w:rsidRPr="00CC7B03">
              <w:rPr>
                <w:rFonts w:cstheme="minorHAnsi"/>
              </w:rPr>
              <w:t>Your Answers</w:t>
            </w:r>
          </w:p>
        </w:tc>
      </w:tr>
      <w:tr w:rsidR="00556FEA" w:rsidRPr="00CC7B03" w14:paraId="5E67D6FE" w14:textId="77777777" w:rsidTr="00FE6BAE">
        <w:trPr>
          <w:trHeight w:val="680"/>
        </w:trPr>
        <w:tc>
          <w:tcPr>
            <w:tcW w:w="5665" w:type="dxa"/>
            <w:vAlign w:val="center"/>
          </w:tcPr>
          <w:p w14:paraId="20A6E030" w14:textId="77777777" w:rsidR="00556FEA" w:rsidRPr="00CC7B03" w:rsidRDefault="00556FEA" w:rsidP="00FE6BAE">
            <w:pPr>
              <w:rPr>
                <w:rFonts w:cstheme="minorHAnsi"/>
              </w:rPr>
            </w:pPr>
            <w:r w:rsidRPr="00CC7B03">
              <w:rPr>
                <w:rFonts w:cstheme="minorHAnsi"/>
              </w:rPr>
              <w:lastRenderedPageBreak/>
              <w:t>Language used to link your PHP MyAdmin database to your HTML webpage</w:t>
            </w:r>
          </w:p>
        </w:tc>
        <w:tc>
          <w:tcPr>
            <w:tcW w:w="3351" w:type="dxa"/>
            <w:vAlign w:val="center"/>
          </w:tcPr>
          <w:p w14:paraId="3CF35745" w14:textId="21722A6D" w:rsidR="00556FEA" w:rsidRPr="00CC7B03" w:rsidRDefault="00F52057" w:rsidP="00FE6BAE">
            <w:pPr>
              <w:rPr>
                <w:rFonts w:cstheme="minorHAnsi"/>
              </w:rPr>
            </w:pPr>
            <w:r>
              <w:rPr>
                <w:rFonts w:cstheme="minorHAnsi"/>
              </w:rPr>
              <w:t>php</w:t>
            </w:r>
          </w:p>
        </w:tc>
      </w:tr>
      <w:tr w:rsidR="00556FEA" w:rsidRPr="00CC7B03" w14:paraId="1DD7D525" w14:textId="77777777" w:rsidTr="00FE6BAE">
        <w:trPr>
          <w:trHeight w:val="680"/>
        </w:trPr>
        <w:tc>
          <w:tcPr>
            <w:tcW w:w="5665" w:type="dxa"/>
            <w:vAlign w:val="center"/>
          </w:tcPr>
          <w:p w14:paraId="50AFC1D0" w14:textId="77777777" w:rsidR="00556FEA" w:rsidRPr="00CC7B03" w:rsidRDefault="00556FEA" w:rsidP="00FE6BAE">
            <w:pPr>
              <w:rPr>
                <w:rFonts w:cstheme="minorHAnsi"/>
              </w:rPr>
            </w:pPr>
            <w:r w:rsidRPr="00CC7B03">
              <w:rPr>
                <w:rFonts w:cstheme="minorHAnsi"/>
              </w:rPr>
              <w:t>Name and password of the user that you set up on your database</w:t>
            </w:r>
          </w:p>
        </w:tc>
        <w:tc>
          <w:tcPr>
            <w:tcW w:w="3351" w:type="dxa"/>
            <w:vAlign w:val="center"/>
          </w:tcPr>
          <w:p w14:paraId="45ACC29C" w14:textId="307440D7" w:rsidR="00556FEA" w:rsidRDefault="003F7D6D" w:rsidP="00FE6BAE">
            <w:pPr>
              <w:rPr>
                <w:rFonts w:cstheme="minorHAnsi"/>
              </w:rPr>
            </w:pPr>
            <w:r>
              <w:rPr>
                <w:rFonts w:cstheme="minorHAnsi"/>
              </w:rPr>
              <w:t>Username:</w:t>
            </w:r>
            <w:r w:rsidR="00755CD2">
              <w:rPr>
                <w:rFonts w:cstheme="minorHAnsi"/>
              </w:rPr>
              <w:t xml:space="preserve"> admin</w:t>
            </w:r>
          </w:p>
          <w:p w14:paraId="01AB25DA" w14:textId="6B345DE0" w:rsidR="003F7D6D" w:rsidRPr="00CC7B03" w:rsidRDefault="003F7D6D" w:rsidP="00FE6BAE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  <w:r w:rsidR="00755CD2">
              <w:rPr>
                <w:rFonts w:cstheme="minorHAnsi"/>
              </w:rPr>
              <w:t>: password123</w:t>
            </w:r>
          </w:p>
        </w:tc>
      </w:tr>
      <w:tr w:rsidR="00556FEA" w:rsidRPr="00CC7B03" w14:paraId="349C0122" w14:textId="77777777" w:rsidTr="00FE6BAE">
        <w:trPr>
          <w:trHeight w:val="680"/>
        </w:trPr>
        <w:tc>
          <w:tcPr>
            <w:tcW w:w="5665" w:type="dxa"/>
            <w:vAlign w:val="center"/>
          </w:tcPr>
          <w:p w14:paraId="7C18A1B7" w14:textId="77777777" w:rsidR="00556FEA" w:rsidRPr="00CC7B03" w:rsidRDefault="00556FEA" w:rsidP="00FE6BAE">
            <w:pPr>
              <w:rPr>
                <w:rFonts w:cstheme="minorHAnsi"/>
              </w:rPr>
            </w:pPr>
            <w:r w:rsidRPr="00CC7B03">
              <w:rPr>
                <w:rFonts w:cstheme="minorHAnsi"/>
              </w:rPr>
              <w:t>Which privileges does that user have</w:t>
            </w:r>
          </w:p>
        </w:tc>
        <w:tc>
          <w:tcPr>
            <w:tcW w:w="3351" w:type="dxa"/>
            <w:vAlign w:val="center"/>
          </w:tcPr>
          <w:p w14:paraId="4ECA3629" w14:textId="77777777" w:rsidR="00755CD2" w:rsidRPr="00CC7B03" w:rsidRDefault="00755CD2" w:rsidP="00755CD2">
            <w:pPr>
              <w:pStyle w:val="NCEAbodytext"/>
              <w:rPr>
                <w:rFonts w:asciiTheme="minorHAnsi" w:hAnsiTheme="minorHAnsi" w:cstheme="minorHAnsi"/>
                <w:szCs w:val="32"/>
                <w:lang w:val="en-AU" w:bidi="en-US"/>
              </w:rPr>
            </w:pPr>
            <w:r w:rsidRPr="00CC7B03">
              <w:rPr>
                <w:rFonts w:asciiTheme="minorHAnsi" w:hAnsiTheme="minorHAnsi" w:cstheme="minorHAnsi"/>
                <w:szCs w:val="32"/>
                <w:lang w:val="en-AU" w:bidi="en-US"/>
              </w:rPr>
              <w:t>add new pizzas deals.</w:t>
            </w:r>
          </w:p>
          <w:p w14:paraId="3E8CABA5" w14:textId="349A6E39" w:rsidR="00755CD2" w:rsidRPr="00CC7B03" w:rsidRDefault="00755CD2" w:rsidP="00755CD2">
            <w:pPr>
              <w:pStyle w:val="NCEAbodytext"/>
              <w:rPr>
                <w:rFonts w:asciiTheme="minorHAnsi" w:hAnsiTheme="minorHAnsi" w:cstheme="minorHAnsi"/>
                <w:szCs w:val="32"/>
                <w:lang w:val="en-AU" w:bidi="en-US"/>
              </w:rPr>
            </w:pPr>
            <w:r w:rsidRPr="00CC7B03">
              <w:rPr>
                <w:rFonts w:asciiTheme="minorHAnsi" w:hAnsiTheme="minorHAnsi" w:cstheme="minorHAnsi"/>
                <w:szCs w:val="32"/>
                <w:lang w:val="en-AU" w:bidi="en-US"/>
              </w:rPr>
              <w:t xml:space="preserve">edit the details of existing </w:t>
            </w:r>
            <w:r w:rsidR="00E51652">
              <w:rPr>
                <w:rFonts w:asciiTheme="minorHAnsi" w:hAnsiTheme="minorHAnsi" w:cstheme="minorHAnsi"/>
                <w:szCs w:val="32"/>
                <w:lang w:val="en-AU" w:bidi="en-US"/>
              </w:rPr>
              <w:t>Customers</w:t>
            </w:r>
          </w:p>
          <w:p w14:paraId="35A1B03C" w14:textId="77777777" w:rsidR="00755CD2" w:rsidRPr="00CC7B03" w:rsidRDefault="00755CD2" w:rsidP="00755CD2">
            <w:pPr>
              <w:pStyle w:val="NCEAbodytext"/>
              <w:rPr>
                <w:rFonts w:asciiTheme="minorHAnsi" w:hAnsiTheme="minorHAnsi" w:cstheme="minorHAnsi"/>
                <w:szCs w:val="32"/>
                <w:lang w:val="en-AU" w:bidi="en-US"/>
              </w:rPr>
            </w:pPr>
            <w:r w:rsidRPr="00CC7B03">
              <w:rPr>
                <w:rFonts w:asciiTheme="minorHAnsi" w:hAnsiTheme="minorHAnsi" w:cstheme="minorHAnsi"/>
                <w:szCs w:val="32"/>
                <w:lang w:val="en-AU" w:bidi="en-US"/>
              </w:rPr>
              <w:t>search order by customer, pizza</w:t>
            </w:r>
          </w:p>
          <w:p w14:paraId="5800DFF1" w14:textId="6744EBD7" w:rsidR="00556FEA" w:rsidRPr="00755CD2" w:rsidRDefault="00755CD2" w:rsidP="00755CD2">
            <w:pPr>
              <w:pStyle w:val="NCEAbodytext"/>
              <w:rPr>
                <w:rFonts w:asciiTheme="minorHAnsi" w:hAnsiTheme="minorHAnsi" w:cstheme="minorHAnsi"/>
                <w:szCs w:val="32"/>
                <w:lang w:val="en-AU" w:bidi="en-US"/>
              </w:rPr>
            </w:pPr>
            <w:r w:rsidRPr="00CC7B03">
              <w:rPr>
                <w:rFonts w:asciiTheme="minorHAnsi" w:hAnsiTheme="minorHAnsi" w:cstheme="minorHAnsi"/>
                <w:szCs w:val="32"/>
                <w:lang w:val="en-AU" w:bidi="en-US"/>
              </w:rPr>
              <w:t>change order details</w:t>
            </w:r>
          </w:p>
        </w:tc>
      </w:tr>
      <w:tr w:rsidR="00556FEA" w:rsidRPr="00CC7B03" w14:paraId="721771CD" w14:textId="77777777" w:rsidTr="00FE6BAE">
        <w:trPr>
          <w:trHeight w:val="680"/>
        </w:trPr>
        <w:tc>
          <w:tcPr>
            <w:tcW w:w="5665" w:type="dxa"/>
            <w:vAlign w:val="center"/>
          </w:tcPr>
          <w:p w14:paraId="5FE4545C" w14:textId="77777777" w:rsidR="00556FEA" w:rsidRPr="00CC7B03" w:rsidRDefault="00556FEA" w:rsidP="00FE6BAE">
            <w:pPr>
              <w:rPr>
                <w:rFonts w:cstheme="minorHAnsi"/>
              </w:rPr>
            </w:pPr>
            <w:r w:rsidRPr="00CC7B03">
              <w:rPr>
                <w:rFonts w:cstheme="minorHAnsi"/>
              </w:rPr>
              <w:t>Function used in that language to connect your page to your database</w:t>
            </w:r>
          </w:p>
        </w:tc>
        <w:tc>
          <w:tcPr>
            <w:tcW w:w="3351" w:type="dxa"/>
            <w:vAlign w:val="center"/>
          </w:tcPr>
          <w:p w14:paraId="5585338C" w14:textId="2DCF8B82" w:rsidR="00556FEA" w:rsidRPr="00CC7B03" w:rsidRDefault="00F52057" w:rsidP="00FE6BAE">
            <w:pPr>
              <w:rPr>
                <w:rFonts w:cstheme="minorHAnsi"/>
              </w:rPr>
            </w:pPr>
            <w:r w:rsidRPr="00F52057">
              <w:rPr>
                <w:rFonts w:cstheme="minorHAnsi"/>
              </w:rPr>
              <w:t>$dbcon = mysqli_connect ("localhost", "</w:t>
            </w:r>
            <w:r>
              <w:rPr>
                <w:rFonts w:cstheme="minorHAnsi"/>
              </w:rPr>
              <w:t>Username</w:t>
            </w:r>
            <w:r w:rsidRPr="00F52057">
              <w:rPr>
                <w:rFonts w:cstheme="minorHAnsi"/>
              </w:rPr>
              <w:t>", "</w:t>
            </w:r>
            <w:r>
              <w:rPr>
                <w:rFonts w:cstheme="minorHAnsi"/>
              </w:rPr>
              <w:t>Password</w:t>
            </w:r>
            <w:r w:rsidRPr="00F52057">
              <w:rPr>
                <w:rFonts w:cstheme="minorHAnsi"/>
              </w:rPr>
              <w:t>", "</w:t>
            </w:r>
            <w:r>
              <w:rPr>
                <w:rFonts w:cstheme="minorHAnsi"/>
              </w:rPr>
              <w:t>Database Name</w:t>
            </w:r>
            <w:r w:rsidRPr="00F52057">
              <w:rPr>
                <w:rFonts w:cstheme="minorHAnsi"/>
              </w:rPr>
              <w:t xml:space="preserve"> ")</w:t>
            </w:r>
          </w:p>
        </w:tc>
      </w:tr>
      <w:tr w:rsidR="00556FEA" w:rsidRPr="00CC7B03" w14:paraId="15C229C9" w14:textId="77777777" w:rsidTr="00FE6BAE">
        <w:trPr>
          <w:trHeight w:val="680"/>
        </w:trPr>
        <w:tc>
          <w:tcPr>
            <w:tcW w:w="5665" w:type="dxa"/>
            <w:vAlign w:val="center"/>
          </w:tcPr>
          <w:p w14:paraId="0875AD8D" w14:textId="77777777" w:rsidR="00556FEA" w:rsidRPr="00CC7B03" w:rsidRDefault="00556FEA" w:rsidP="00FE6BAE">
            <w:pPr>
              <w:rPr>
                <w:rFonts w:cstheme="minorHAnsi"/>
              </w:rPr>
            </w:pPr>
            <w:r w:rsidRPr="00CC7B03">
              <w:rPr>
                <w:rFonts w:cstheme="minorHAnsi"/>
              </w:rPr>
              <w:t>Functions used in that language to query the database</w:t>
            </w:r>
          </w:p>
        </w:tc>
        <w:tc>
          <w:tcPr>
            <w:tcW w:w="3351" w:type="dxa"/>
            <w:vAlign w:val="center"/>
          </w:tcPr>
          <w:p w14:paraId="3CEA31FB" w14:textId="77777777" w:rsidR="002A6832" w:rsidRDefault="002A6832" w:rsidP="002A683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</w:p>
          <w:p w14:paraId="50E7CC7C" w14:textId="2F9331CC" w:rsidR="00F52057" w:rsidRPr="002A6832" w:rsidRDefault="00F52057" w:rsidP="002A6832">
            <w:pPr>
              <w:rPr>
                <w:rFonts w:cstheme="minorHAnsi"/>
              </w:rPr>
            </w:pPr>
            <w:r w:rsidRPr="002A6832">
              <w:rPr>
                <w:rFonts w:cstheme="minorHAnsi"/>
              </w:rPr>
              <w:t>SELECT `Table1`.`Variable1` ` Table2`.` Variable2`</w:t>
            </w:r>
          </w:p>
          <w:p w14:paraId="679C7F58" w14:textId="6CC23E6D" w:rsidR="00F52057" w:rsidRPr="00F52057" w:rsidRDefault="00F52057" w:rsidP="00F52057">
            <w:pPr>
              <w:rPr>
                <w:rFonts w:cstheme="minorHAnsi"/>
              </w:rPr>
            </w:pPr>
            <w:r w:rsidRPr="00F52057">
              <w:rPr>
                <w:rFonts w:cstheme="minorHAnsi"/>
              </w:rPr>
              <w:t>FROM `</w:t>
            </w:r>
            <w:r>
              <w:rPr>
                <w:rFonts w:cstheme="minorHAnsi"/>
              </w:rPr>
              <w:t>Table1</w:t>
            </w:r>
            <w:r w:rsidRPr="00F52057">
              <w:rPr>
                <w:rFonts w:cstheme="minorHAnsi"/>
              </w:rPr>
              <w:t>`, `</w:t>
            </w:r>
            <w:r>
              <w:rPr>
                <w:rFonts w:cstheme="minorHAnsi"/>
              </w:rPr>
              <w:t>Table2</w:t>
            </w:r>
            <w:r w:rsidRPr="00F52057">
              <w:rPr>
                <w:rFonts w:cstheme="minorHAnsi"/>
              </w:rPr>
              <w:t>`</w:t>
            </w:r>
          </w:p>
          <w:p w14:paraId="79CE4C0D" w14:textId="2CAEDDC4" w:rsidR="00F52057" w:rsidRPr="00F52057" w:rsidRDefault="00F52057" w:rsidP="00F52057">
            <w:pPr>
              <w:rPr>
                <w:rFonts w:cstheme="minorHAnsi"/>
              </w:rPr>
            </w:pPr>
            <w:r w:rsidRPr="00F52057">
              <w:rPr>
                <w:rFonts w:cstheme="minorHAnsi"/>
              </w:rPr>
              <w:t>WHERE `</w:t>
            </w:r>
            <w:r>
              <w:rPr>
                <w:rFonts w:cstheme="minorHAnsi"/>
              </w:rPr>
              <w:t xml:space="preserve"> Table1</w:t>
            </w:r>
            <w:r w:rsidRPr="00F52057">
              <w:rPr>
                <w:rFonts w:cstheme="minorHAnsi"/>
              </w:rPr>
              <w:t>`.`</w:t>
            </w:r>
            <w:r>
              <w:rPr>
                <w:rFonts w:cstheme="minorHAnsi"/>
              </w:rPr>
              <w:t xml:space="preserve"> Variable1</w:t>
            </w:r>
            <w:r w:rsidRPr="00F52057">
              <w:rPr>
                <w:rFonts w:cstheme="minorHAnsi"/>
              </w:rPr>
              <w:t>` = '</w:t>
            </w:r>
            <w:r>
              <w:rPr>
                <w:rFonts w:cstheme="minorHAnsi"/>
              </w:rPr>
              <w:t>Value</w:t>
            </w:r>
            <w:r w:rsidRPr="00F52057">
              <w:rPr>
                <w:rFonts w:cstheme="minorHAnsi"/>
              </w:rPr>
              <w:t xml:space="preserve">' </w:t>
            </w:r>
          </w:p>
          <w:p w14:paraId="49EE0AE2" w14:textId="531DF4B9" w:rsidR="00F52057" w:rsidRPr="00F52057" w:rsidRDefault="00F52057" w:rsidP="00F52057">
            <w:pPr>
              <w:rPr>
                <w:rFonts w:cstheme="minorHAnsi"/>
              </w:rPr>
            </w:pPr>
            <w:r w:rsidRPr="00F52057">
              <w:rPr>
                <w:rFonts w:cstheme="minorHAnsi"/>
              </w:rPr>
              <w:t>AND `</w:t>
            </w:r>
            <w:r>
              <w:rPr>
                <w:rFonts w:cstheme="minorHAnsi"/>
              </w:rPr>
              <w:t xml:space="preserve"> Table1</w:t>
            </w:r>
            <w:r w:rsidRPr="00F52057">
              <w:rPr>
                <w:rFonts w:cstheme="minorHAnsi"/>
              </w:rPr>
              <w:t>`.`</w:t>
            </w:r>
            <w:r>
              <w:rPr>
                <w:rFonts w:cstheme="minorHAnsi"/>
              </w:rPr>
              <w:t xml:space="preserve"> Variable3</w:t>
            </w:r>
            <w:r w:rsidRPr="00F52057">
              <w:rPr>
                <w:rFonts w:cstheme="minorHAnsi"/>
              </w:rPr>
              <w:t>` = `</w:t>
            </w:r>
            <w:r>
              <w:rPr>
                <w:rFonts w:cstheme="minorHAnsi"/>
              </w:rPr>
              <w:t xml:space="preserve"> Table2</w:t>
            </w:r>
            <w:r w:rsidRPr="00F52057">
              <w:rPr>
                <w:rFonts w:cstheme="minorHAnsi"/>
              </w:rPr>
              <w:t>`.`</w:t>
            </w:r>
            <w:r>
              <w:rPr>
                <w:rFonts w:cstheme="minorHAnsi"/>
              </w:rPr>
              <w:t xml:space="preserve"> Variable3</w:t>
            </w:r>
            <w:r w:rsidRPr="00F52057">
              <w:rPr>
                <w:rFonts w:cstheme="minorHAnsi"/>
              </w:rPr>
              <w:t>`</w:t>
            </w:r>
          </w:p>
          <w:p w14:paraId="13E960CA" w14:textId="769AD86F" w:rsidR="00DB53E6" w:rsidRDefault="00F52057" w:rsidP="00F52057">
            <w:pPr>
              <w:rPr>
                <w:rFonts w:cstheme="minorHAnsi"/>
              </w:rPr>
            </w:pPr>
            <w:r w:rsidRPr="00F52057">
              <w:rPr>
                <w:rFonts w:cstheme="minorHAnsi"/>
              </w:rPr>
              <w:t>ORDER BY `</w:t>
            </w:r>
            <w:r>
              <w:rPr>
                <w:rFonts w:cstheme="minorHAnsi"/>
              </w:rPr>
              <w:t>Table1</w:t>
            </w:r>
            <w:r w:rsidRPr="00F52057">
              <w:rPr>
                <w:rFonts w:cstheme="minorHAnsi"/>
              </w:rPr>
              <w:t>`.`</w:t>
            </w:r>
            <w:r>
              <w:rPr>
                <w:rFonts w:cstheme="minorHAnsi"/>
              </w:rPr>
              <w:t>Variable1</w:t>
            </w:r>
            <w:r w:rsidRPr="00F52057">
              <w:rPr>
                <w:rFonts w:cstheme="minorHAnsi"/>
              </w:rPr>
              <w:t>` ASC;</w:t>
            </w:r>
          </w:p>
          <w:p w14:paraId="031EDA72" w14:textId="4088047E" w:rsidR="00DB53E6" w:rsidRDefault="002A6832" w:rsidP="00F52057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  <w:p w14:paraId="73E4B325" w14:textId="77777777" w:rsidR="00DB53E6" w:rsidRDefault="002A6832" w:rsidP="00F52057">
            <w:pPr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  <w:p w14:paraId="4B6192A4" w14:textId="3B2702FC" w:rsidR="002A6832" w:rsidRDefault="002A6832" w:rsidP="00F52057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  <w:p w14:paraId="258FB93D" w14:textId="462C10E7" w:rsidR="002A6832" w:rsidRPr="00CC7B03" w:rsidRDefault="002A6832" w:rsidP="00F52057">
            <w:pPr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</w:p>
        </w:tc>
      </w:tr>
    </w:tbl>
    <w:p w14:paraId="1BED36FD" w14:textId="77777777" w:rsidR="00556FEA" w:rsidRPr="00CC7B03" w:rsidRDefault="00556FEA" w:rsidP="00556FEA">
      <w:pPr>
        <w:rPr>
          <w:rFonts w:cstheme="minorHAnsi"/>
        </w:rPr>
      </w:pPr>
      <w:r w:rsidRPr="00CC7B03">
        <w:rPr>
          <w:rFonts w:cstheme="minorHAnsi"/>
        </w:rPr>
        <w:t>Before you begin any implementation of the database you must come up with a plan. Review the existing data and thing about any more data that will need to be held in the database.</w:t>
      </w:r>
    </w:p>
    <w:p w14:paraId="393D6FDF" w14:textId="77777777" w:rsidR="00556FEA" w:rsidRPr="00CC7B03" w:rsidRDefault="00556FEA" w:rsidP="00556FEA">
      <w:pPr>
        <w:rPr>
          <w:rFonts w:cstheme="minorHAnsi"/>
        </w:rPr>
      </w:pPr>
      <w:r w:rsidRPr="00CC7B03">
        <w:rPr>
          <w:rFonts w:cstheme="minorHAnsi"/>
        </w:rPr>
        <w:t xml:space="preserve">You </w:t>
      </w:r>
      <w:r w:rsidRPr="00CC7B03">
        <w:rPr>
          <w:rFonts w:cstheme="minorHAnsi"/>
          <w:b/>
          <w:i/>
        </w:rPr>
        <w:t>must</w:t>
      </w:r>
      <w:r w:rsidRPr="00CC7B03">
        <w:rPr>
          <w:rFonts w:cstheme="minorHAnsi"/>
        </w:rPr>
        <w:t xml:space="preserve"> submit your plan as part of your assessment. You can revise you plan as you move through the tasks if you find it necessary. The database plan should show all:</w:t>
      </w:r>
    </w:p>
    <w:p w14:paraId="54C9C894" w14:textId="40A21BF9" w:rsidR="00556FEA" w:rsidRDefault="00556FEA" w:rsidP="00556FEA">
      <w:pPr>
        <w:rPr>
          <w:rFonts w:cstheme="minorHAnsi"/>
          <w:b/>
          <w:bCs/>
        </w:rPr>
      </w:pPr>
      <w:r w:rsidRPr="00CC7B03">
        <w:rPr>
          <w:rFonts w:cstheme="minorHAnsi"/>
          <w:b/>
          <w:bCs/>
        </w:rPr>
        <w:t>Queries</w:t>
      </w:r>
    </w:p>
    <w:p w14:paraId="54CEC2CC" w14:textId="7DDCE511" w:rsidR="00F52057" w:rsidRPr="005C7211" w:rsidRDefault="00556FEA" w:rsidP="00DB53E6">
      <w:pPr>
        <w:pStyle w:val="ListParagraph"/>
        <w:numPr>
          <w:ilvl w:val="0"/>
          <w:numId w:val="3"/>
        </w:numPr>
        <w:rPr>
          <w:rFonts w:cstheme="minorHAnsi"/>
        </w:rPr>
      </w:pPr>
      <w:r w:rsidRPr="00CC7B03">
        <w:rPr>
          <w:rFonts w:cstheme="minorHAnsi"/>
        </w:rPr>
        <w:t xml:space="preserve">Show information about </w:t>
      </w:r>
      <w:r w:rsidR="00E51652">
        <w:rPr>
          <w:rFonts w:cstheme="minorHAnsi"/>
        </w:rPr>
        <w:t>Customers</w:t>
      </w:r>
    </w:p>
    <w:p w14:paraId="3B3DAD80" w14:textId="77777777" w:rsidR="005C7211" w:rsidRPr="00933461" w:rsidRDefault="005C7211" w:rsidP="005C7211">
      <w:pPr>
        <w:rPr>
          <w:rFonts w:cstheme="minorHAnsi"/>
        </w:rPr>
      </w:pPr>
      <w:r w:rsidRPr="00933461">
        <w:rPr>
          <w:rFonts w:cstheme="minorHAnsi"/>
        </w:rPr>
        <w:t>SELECT *</w:t>
      </w:r>
    </w:p>
    <w:p w14:paraId="4835D371" w14:textId="010A03FD" w:rsidR="005C7211" w:rsidRPr="00933461" w:rsidRDefault="005C7211" w:rsidP="005C7211">
      <w:pPr>
        <w:rPr>
          <w:rFonts w:cstheme="minorHAnsi"/>
        </w:rPr>
      </w:pPr>
      <w:r w:rsidRPr="00933461">
        <w:rPr>
          <w:rFonts w:cstheme="minorHAnsi"/>
        </w:rPr>
        <w:t>FROM `</w:t>
      </w:r>
      <w:r w:rsidR="00E51652">
        <w:rPr>
          <w:rFonts w:cstheme="minorHAnsi"/>
        </w:rPr>
        <w:t>Customers</w:t>
      </w:r>
      <w:r w:rsidRPr="00933461">
        <w:rPr>
          <w:rFonts w:cstheme="minorHAnsi"/>
        </w:rPr>
        <w:t>`</w:t>
      </w:r>
    </w:p>
    <w:p w14:paraId="53FD603B" w14:textId="72DA2062" w:rsidR="005C7211" w:rsidRPr="00933461" w:rsidRDefault="005C7211" w:rsidP="005C7211">
      <w:pPr>
        <w:rPr>
          <w:rFonts w:cstheme="minorHAnsi"/>
        </w:rPr>
      </w:pPr>
      <w:r w:rsidRPr="00933461">
        <w:rPr>
          <w:rFonts w:cstheme="minorHAnsi"/>
        </w:rPr>
        <w:t>WHERE `</w:t>
      </w:r>
      <w:r w:rsidR="00E51652">
        <w:rPr>
          <w:rFonts w:cstheme="minorHAnsi"/>
        </w:rPr>
        <w:t>Customers</w:t>
      </w:r>
      <w:r w:rsidRPr="00933461">
        <w:rPr>
          <w:rFonts w:cstheme="minorHAnsi"/>
        </w:rPr>
        <w:t>`.`CustomerID` = '</w:t>
      </w:r>
      <w:r>
        <w:rPr>
          <w:rFonts w:cstheme="minorHAnsi"/>
        </w:rPr>
        <w:t>…</w:t>
      </w:r>
      <w:r w:rsidRPr="00933461">
        <w:rPr>
          <w:rFonts w:cstheme="minorHAnsi"/>
        </w:rPr>
        <w:t xml:space="preserve">' </w:t>
      </w:r>
    </w:p>
    <w:p w14:paraId="304DFF08" w14:textId="26C6E735" w:rsidR="005C7211" w:rsidRPr="005C7211" w:rsidRDefault="005C7211" w:rsidP="00DB53E6">
      <w:pPr>
        <w:rPr>
          <w:rFonts w:cstheme="minorHAnsi"/>
        </w:rPr>
      </w:pPr>
      <w:r w:rsidRPr="00933461">
        <w:rPr>
          <w:rFonts w:cstheme="minorHAnsi"/>
        </w:rPr>
        <w:t>ORDER BY `</w:t>
      </w:r>
      <w:r w:rsidR="00E51652">
        <w:rPr>
          <w:rFonts w:cstheme="minorHAnsi"/>
        </w:rPr>
        <w:t>Customers</w:t>
      </w:r>
      <w:r w:rsidRPr="00933461">
        <w:rPr>
          <w:rFonts w:cstheme="minorHAnsi"/>
        </w:rPr>
        <w:t>`.`LastName` ASC;</w:t>
      </w:r>
    </w:p>
    <w:p w14:paraId="0CA1FCBE" w14:textId="397CD7D1" w:rsidR="00556FEA" w:rsidRDefault="00556FEA" w:rsidP="00556FEA">
      <w:pPr>
        <w:pStyle w:val="ListParagraph"/>
        <w:numPr>
          <w:ilvl w:val="0"/>
          <w:numId w:val="3"/>
        </w:numPr>
        <w:rPr>
          <w:rFonts w:cstheme="minorHAnsi"/>
        </w:rPr>
      </w:pPr>
      <w:r w:rsidRPr="00CC7B03">
        <w:rPr>
          <w:rFonts w:cstheme="minorHAnsi"/>
        </w:rPr>
        <w:t>Add information of orde</w:t>
      </w:r>
      <w:r w:rsidR="00F52057">
        <w:rPr>
          <w:rFonts w:cstheme="minorHAnsi"/>
        </w:rPr>
        <w:t>r</w:t>
      </w:r>
    </w:p>
    <w:p w14:paraId="2E832923" w14:textId="727207D6" w:rsidR="003C226E" w:rsidRPr="003C226E" w:rsidRDefault="003C226E" w:rsidP="003C226E">
      <w:pPr>
        <w:rPr>
          <w:rFonts w:cstheme="minorHAnsi"/>
        </w:rPr>
      </w:pPr>
      <w:r w:rsidRPr="003C226E">
        <w:rPr>
          <w:rFonts w:cstheme="minorHAnsi"/>
        </w:rPr>
        <w:t xml:space="preserve">INSERT INTO </w:t>
      </w:r>
      <w:r w:rsidR="00E51652">
        <w:rPr>
          <w:rFonts w:cstheme="minorHAnsi"/>
        </w:rPr>
        <w:t>Orders</w:t>
      </w:r>
      <w:r w:rsidRPr="003C226E">
        <w:rPr>
          <w:rFonts w:cstheme="minorHAnsi"/>
        </w:rPr>
        <w:t xml:space="preserve"> (OrderID, CustomerID, </w:t>
      </w:r>
      <w:r w:rsidR="00E51652">
        <w:rPr>
          <w:rFonts w:cstheme="minorHAnsi"/>
        </w:rPr>
        <w:t>Menu</w:t>
      </w:r>
      <w:r w:rsidRPr="003C226E">
        <w:rPr>
          <w:rFonts w:cstheme="minorHAnsi"/>
        </w:rPr>
        <w:t>ID, Quantity</w:t>
      </w:r>
      <w:r>
        <w:rPr>
          <w:rFonts w:cstheme="minorHAnsi"/>
        </w:rPr>
        <w:t>, Delivery</w:t>
      </w:r>
      <w:r w:rsidRPr="003C226E">
        <w:rPr>
          <w:rFonts w:cstheme="minorHAnsi"/>
        </w:rPr>
        <w:t xml:space="preserve">) </w:t>
      </w:r>
    </w:p>
    <w:p w14:paraId="057044BF" w14:textId="1DF30E1C" w:rsidR="00F52057" w:rsidRPr="00F52057" w:rsidRDefault="003C226E" w:rsidP="003C226E">
      <w:pPr>
        <w:rPr>
          <w:rFonts w:cstheme="minorHAnsi"/>
        </w:rPr>
      </w:pPr>
      <w:r w:rsidRPr="003C226E">
        <w:rPr>
          <w:rFonts w:cstheme="minorHAnsi"/>
        </w:rPr>
        <w:t>VALUES ('#', '#', '#', '#', '#');</w:t>
      </w:r>
    </w:p>
    <w:p w14:paraId="5A91F55F" w14:textId="26BC5ED7" w:rsidR="008E5B50" w:rsidRPr="008E5B50" w:rsidRDefault="00556FEA" w:rsidP="008E5B50">
      <w:pPr>
        <w:pStyle w:val="ListParagraph"/>
        <w:numPr>
          <w:ilvl w:val="0"/>
          <w:numId w:val="3"/>
        </w:numPr>
        <w:rPr>
          <w:rFonts w:cstheme="minorHAnsi"/>
        </w:rPr>
      </w:pPr>
      <w:r w:rsidRPr="00CC7B03">
        <w:rPr>
          <w:rFonts w:cstheme="minorHAnsi"/>
        </w:rPr>
        <w:t xml:space="preserve">Add new </w:t>
      </w:r>
      <w:r w:rsidR="00E51652">
        <w:rPr>
          <w:rFonts w:cstheme="minorHAnsi"/>
        </w:rPr>
        <w:t>Customers</w:t>
      </w:r>
    </w:p>
    <w:p w14:paraId="486150AB" w14:textId="43DBA4B4" w:rsidR="00274B30" w:rsidRPr="00274B30" w:rsidRDefault="00274B30" w:rsidP="00274B30">
      <w:pPr>
        <w:rPr>
          <w:rFonts w:cstheme="minorHAnsi"/>
        </w:rPr>
      </w:pPr>
      <w:r w:rsidRPr="00274B30">
        <w:rPr>
          <w:rFonts w:cstheme="minorHAnsi"/>
        </w:rPr>
        <w:lastRenderedPageBreak/>
        <w:t xml:space="preserve">INSERT INTO </w:t>
      </w:r>
      <w:r w:rsidR="00E51652">
        <w:rPr>
          <w:rFonts w:cstheme="minorHAnsi"/>
        </w:rPr>
        <w:t>Customers</w:t>
      </w:r>
      <w:r w:rsidRPr="00274B30">
        <w:rPr>
          <w:rFonts w:cstheme="minorHAnsi"/>
        </w:rPr>
        <w:t xml:space="preserve"> (FirstName, LastName, StreetNum, Street, Suburb, City, Postcode, Telephone, BirthDate, DateJoined, Email) </w:t>
      </w:r>
    </w:p>
    <w:p w14:paraId="75A40BD9" w14:textId="58609067" w:rsidR="008E5B50" w:rsidRPr="008E5B50" w:rsidRDefault="00274B30" w:rsidP="00274B30">
      <w:pPr>
        <w:rPr>
          <w:rFonts w:cstheme="minorHAnsi"/>
        </w:rPr>
      </w:pPr>
      <w:r w:rsidRPr="00274B30">
        <w:rPr>
          <w:rFonts w:cstheme="minorHAnsi"/>
        </w:rPr>
        <w:t>VALUES ('#', '#', '#', '#', '#', '#', '#', '#', '#', '#', '#');</w:t>
      </w:r>
    </w:p>
    <w:p w14:paraId="26366357" w14:textId="08903289" w:rsidR="008E5B50" w:rsidRPr="005C7211" w:rsidRDefault="008E5B50" w:rsidP="008E5B50">
      <w:pPr>
        <w:pStyle w:val="NCEAbodytext"/>
        <w:numPr>
          <w:ilvl w:val="0"/>
          <w:numId w:val="3"/>
        </w:numPr>
        <w:rPr>
          <w:rFonts w:asciiTheme="minorHAnsi" w:hAnsiTheme="minorHAnsi" w:cstheme="minorHAnsi"/>
          <w:szCs w:val="32"/>
          <w:lang w:val="en-AU" w:bidi="en-US"/>
        </w:rPr>
      </w:pPr>
      <w:r w:rsidRPr="00CC7B03">
        <w:rPr>
          <w:rFonts w:asciiTheme="minorHAnsi" w:hAnsiTheme="minorHAnsi" w:cstheme="minorHAnsi"/>
          <w:szCs w:val="32"/>
          <w:lang w:val="en-AU" w:bidi="en-US"/>
        </w:rPr>
        <w:t>search the database for pizzas by typing a search string for pizza (staff do not need to be logged in to do this) and see information about pizza, ingredients, calorie value and price level</w:t>
      </w:r>
    </w:p>
    <w:p w14:paraId="1CA51A7B" w14:textId="77777777" w:rsidR="005C7211" w:rsidRPr="00933461" w:rsidRDefault="005C7211" w:rsidP="005C7211">
      <w:pPr>
        <w:rPr>
          <w:rFonts w:cstheme="minorHAnsi"/>
        </w:rPr>
      </w:pPr>
      <w:r w:rsidRPr="00933461">
        <w:rPr>
          <w:rFonts w:cstheme="minorHAnsi"/>
        </w:rPr>
        <w:t>SELECT *</w:t>
      </w:r>
    </w:p>
    <w:p w14:paraId="04F5AD0A" w14:textId="6A50B521" w:rsidR="005C7211" w:rsidRPr="00933461" w:rsidRDefault="005C7211" w:rsidP="005C7211">
      <w:pPr>
        <w:rPr>
          <w:rFonts w:cstheme="minorHAnsi"/>
        </w:rPr>
      </w:pPr>
      <w:r w:rsidRPr="00933461">
        <w:rPr>
          <w:rFonts w:cstheme="minorHAnsi"/>
        </w:rPr>
        <w:t>FROM `</w:t>
      </w:r>
      <w:r w:rsidR="00E51652">
        <w:rPr>
          <w:rFonts w:cstheme="minorHAnsi"/>
        </w:rPr>
        <w:t>Menu</w:t>
      </w:r>
      <w:r w:rsidRPr="00933461">
        <w:rPr>
          <w:rFonts w:cstheme="minorHAnsi"/>
        </w:rPr>
        <w:t>`</w:t>
      </w:r>
    </w:p>
    <w:p w14:paraId="5FFC0FA1" w14:textId="41083614" w:rsidR="005C7211" w:rsidRPr="00933461" w:rsidRDefault="005C7211" w:rsidP="005C7211">
      <w:pPr>
        <w:rPr>
          <w:rFonts w:cstheme="minorHAnsi"/>
        </w:rPr>
      </w:pPr>
      <w:r w:rsidRPr="00933461">
        <w:rPr>
          <w:rFonts w:cstheme="minorHAnsi"/>
        </w:rPr>
        <w:t>WHERE `</w:t>
      </w:r>
      <w:r w:rsidR="00E51652">
        <w:rPr>
          <w:rFonts w:cstheme="minorHAnsi"/>
        </w:rPr>
        <w:t>Menu</w:t>
      </w:r>
      <w:r w:rsidRPr="00933461">
        <w:rPr>
          <w:rFonts w:cstheme="minorHAnsi"/>
        </w:rPr>
        <w:t>`.`</w:t>
      </w:r>
      <w:r w:rsidR="00E51652">
        <w:rPr>
          <w:rFonts w:cstheme="minorHAnsi"/>
        </w:rPr>
        <w:t>Menu</w:t>
      </w:r>
      <w:r>
        <w:rPr>
          <w:rFonts w:cstheme="minorHAnsi"/>
        </w:rPr>
        <w:t>I</w:t>
      </w:r>
      <w:r w:rsidRPr="00933461">
        <w:rPr>
          <w:rFonts w:cstheme="minorHAnsi"/>
        </w:rPr>
        <w:t>D` = '</w:t>
      </w:r>
      <w:r>
        <w:rPr>
          <w:rFonts w:cstheme="minorHAnsi"/>
        </w:rPr>
        <w:t>…</w:t>
      </w:r>
      <w:r w:rsidRPr="00933461">
        <w:rPr>
          <w:rFonts w:cstheme="minorHAnsi"/>
        </w:rPr>
        <w:t xml:space="preserve">' </w:t>
      </w:r>
    </w:p>
    <w:p w14:paraId="1AE50079" w14:textId="746AD206" w:rsidR="00DB53E6" w:rsidRDefault="005C7211" w:rsidP="008E5B50">
      <w:pPr>
        <w:rPr>
          <w:rFonts w:cstheme="minorHAnsi"/>
        </w:rPr>
      </w:pPr>
      <w:r w:rsidRPr="00933461">
        <w:rPr>
          <w:rFonts w:cstheme="minorHAnsi"/>
        </w:rPr>
        <w:t>ORDER BY `</w:t>
      </w:r>
      <w:r w:rsidR="00E51652">
        <w:rPr>
          <w:rFonts w:cstheme="minorHAnsi"/>
        </w:rPr>
        <w:t>Menu</w:t>
      </w:r>
      <w:r w:rsidRPr="00933461">
        <w:rPr>
          <w:rFonts w:cstheme="minorHAnsi"/>
        </w:rPr>
        <w:t>`.`</w:t>
      </w:r>
      <w:r w:rsidR="00E51652">
        <w:rPr>
          <w:rFonts w:cstheme="minorHAnsi"/>
        </w:rPr>
        <w:t>Menu</w:t>
      </w:r>
      <w:r w:rsidRPr="00933461">
        <w:rPr>
          <w:rFonts w:cstheme="minorHAnsi"/>
        </w:rPr>
        <w:t>Name` ASC;</w:t>
      </w:r>
    </w:p>
    <w:p w14:paraId="57D6EBFF" w14:textId="736CA76E" w:rsidR="001170F6" w:rsidRPr="001170F6" w:rsidRDefault="001170F6" w:rsidP="008E5B5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Search Deal</w:t>
      </w:r>
    </w:p>
    <w:p w14:paraId="71430A87" w14:textId="77777777" w:rsidR="001170F6" w:rsidRPr="00933461" w:rsidRDefault="001170F6" w:rsidP="001170F6">
      <w:pPr>
        <w:rPr>
          <w:rFonts w:cstheme="minorHAnsi"/>
        </w:rPr>
      </w:pPr>
      <w:r w:rsidRPr="00933461">
        <w:rPr>
          <w:rFonts w:cstheme="minorHAnsi"/>
        </w:rPr>
        <w:t>SELECT *</w:t>
      </w:r>
    </w:p>
    <w:p w14:paraId="33F7DF45" w14:textId="42C4D1FC" w:rsidR="001170F6" w:rsidRPr="00933461" w:rsidRDefault="001170F6" w:rsidP="001170F6">
      <w:pPr>
        <w:rPr>
          <w:rFonts w:cstheme="minorHAnsi"/>
        </w:rPr>
      </w:pPr>
      <w:r w:rsidRPr="00933461">
        <w:rPr>
          <w:rFonts w:cstheme="minorHAnsi"/>
        </w:rPr>
        <w:t>FROM `</w:t>
      </w:r>
      <w:r>
        <w:rPr>
          <w:rFonts w:cstheme="minorHAnsi"/>
        </w:rPr>
        <w:t>Deals</w:t>
      </w:r>
      <w:r w:rsidRPr="00933461">
        <w:rPr>
          <w:rFonts w:cstheme="minorHAnsi"/>
        </w:rPr>
        <w:t>`</w:t>
      </w:r>
    </w:p>
    <w:p w14:paraId="473D2837" w14:textId="6A8B085D" w:rsidR="001170F6" w:rsidRPr="00933461" w:rsidRDefault="001170F6" w:rsidP="001170F6">
      <w:pPr>
        <w:rPr>
          <w:rFonts w:cstheme="minorHAnsi"/>
        </w:rPr>
      </w:pPr>
      <w:r w:rsidRPr="00933461">
        <w:rPr>
          <w:rFonts w:cstheme="minorHAnsi"/>
        </w:rPr>
        <w:t>WHERE `</w:t>
      </w:r>
      <w:r>
        <w:rPr>
          <w:rFonts w:cstheme="minorHAnsi"/>
        </w:rPr>
        <w:t>Deals</w:t>
      </w:r>
      <w:r w:rsidRPr="00933461">
        <w:rPr>
          <w:rFonts w:cstheme="minorHAnsi"/>
        </w:rPr>
        <w:t>`.`</w:t>
      </w:r>
      <w:r>
        <w:rPr>
          <w:rFonts w:cstheme="minorHAnsi"/>
        </w:rPr>
        <w:t>DealI</w:t>
      </w:r>
      <w:r w:rsidRPr="00933461">
        <w:rPr>
          <w:rFonts w:cstheme="minorHAnsi"/>
        </w:rPr>
        <w:t>D` = '</w:t>
      </w:r>
      <w:r>
        <w:rPr>
          <w:rFonts w:cstheme="minorHAnsi"/>
        </w:rPr>
        <w:t>…</w:t>
      </w:r>
      <w:r w:rsidRPr="00933461">
        <w:rPr>
          <w:rFonts w:cstheme="minorHAnsi"/>
        </w:rPr>
        <w:t xml:space="preserve">' </w:t>
      </w:r>
    </w:p>
    <w:p w14:paraId="103CB122" w14:textId="32A18EF8" w:rsidR="001170F6" w:rsidRDefault="001170F6" w:rsidP="001170F6">
      <w:pPr>
        <w:rPr>
          <w:rFonts w:cstheme="minorHAnsi"/>
        </w:rPr>
      </w:pPr>
      <w:r w:rsidRPr="00933461">
        <w:rPr>
          <w:rFonts w:cstheme="minorHAnsi"/>
        </w:rPr>
        <w:t>ORDER BY `</w:t>
      </w:r>
      <w:r>
        <w:rPr>
          <w:rFonts w:cstheme="minorHAnsi"/>
        </w:rPr>
        <w:t>Deals</w:t>
      </w:r>
      <w:r w:rsidRPr="00933461">
        <w:rPr>
          <w:rFonts w:cstheme="minorHAnsi"/>
        </w:rPr>
        <w:t>`.`</w:t>
      </w:r>
      <w:r>
        <w:rPr>
          <w:rFonts w:cstheme="minorHAnsi"/>
        </w:rPr>
        <w:t>Deal</w:t>
      </w:r>
      <w:r w:rsidRPr="00933461">
        <w:rPr>
          <w:rFonts w:cstheme="minorHAnsi"/>
        </w:rPr>
        <w:t>Name` ASC;</w:t>
      </w:r>
    </w:p>
    <w:p w14:paraId="26BE655B" w14:textId="77777777" w:rsidR="001170F6" w:rsidRPr="00DB53E6" w:rsidRDefault="001170F6" w:rsidP="008E5B50">
      <w:pPr>
        <w:rPr>
          <w:rFonts w:cstheme="minorHAnsi"/>
        </w:rPr>
      </w:pPr>
    </w:p>
    <w:p w14:paraId="14E120D3" w14:textId="2F02219D" w:rsidR="00DB53E6" w:rsidRDefault="00556FEA" w:rsidP="00DB53E6">
      <w:pPr>
        <w:pStyle w:val="ListParagraph"/>
        <w:numPr>
          <w:ilvl w:val="0"/>
          <w:numId w:val="3"/>
        </w:numPr>
        <w:rPr>
          <w:rFonts w:cstheme="minorHAnsi"/>
        </w:rPr>
      </w:pPr>
      <w:r w:rsidRPr="00CC7B03">
        <w:rPr>
          <w:rFonts w:cstheme="minorHAnsi"/>
        </w:rPr>
        <w:t xml:space="preserve">Update existing </w:t>
      </w:r>
      <w:r w:rsidR="00E51652">
        <w:rPr>
          <w:rFonts w:cstheme="minorHAnsi"/>
        </w:rPr>
        <w:t>Customers</w:t>
      </w:r>
      <w:r w:rsidRPr="00CC7B03">
        <w:rPr>
          <w:rFonts w:cstheme="minorHAnsi"/>
        </w:rPr>
        <w:t xml:space="preserve"> informatio</w:t>
      </w:r>
      <w:r w:rsidR="00DB53E6">
        <w:rPr>
          <w:rFonts w:cstheme="minorHAnsi"/>
        </w:rPr>
        <w:t>n</w:t>
      </w:r>
    </w:p>
    <w:p w14:paraId="38AE0D2B" w14:textId="758924BF" w:rsidR="003C226E" w:rsidRPr="003C226E" w:rsidRDefault="003C226E" w:rsidP="003C226E">
      <w:pPr>
        <w:rPr>
          <w:rFonts w:cstheme="minorHAnsi"/>
        </w:rPr>
      </w:pPr>
      <w:r w:rsidRPr="003C226E">
        <w:rPr>
          <w:rFonts w:cstheme="minorHAnsi"/>
        </w:rPr>
        <w:t xml:space="preserve">UPDATE </w:t>
      </w:r>
      <w:r w:rsidR="00E51652">
        <w:rPr>
          <w:rFonts w:cstheme="minorHAnsi"/>
        </w:rPr>
        <w:t>Customers</w:t>
      </w:r>
      <w:r w:rsidRPr="003C226E">
        <w:rPr>
          <w:rFonts w:cstheme="minorHAnsi"/>
        </w:rPr>
        <w:t xml:space="preserve"> </w:t>
      </w:r>
    </w:p>
    <w:p w14:paraId="083C0BBB" w14:textId="77777777" w:rsidR="003C226E" w:rsidRPr="003C226E" w:rsidRDefault="003C226E" w:rsidP="003C226E">
      <w:pPr>
        <w:rPr>
          <w:rFonts w:cstheme="minorHAnsi"/>
        </w:rPr>
      </w:pPr>
      <w:r w:rsidRPr="003C226E">
        <w:rPr>
          <w:rFonts w:cstheme="minorHAnsi"/>
        </w:rPr>
        <w:t>SET FirstName = '#', LastName = '#', StreetNum = '#', Street = '#', Suburb = '#', City = '#', Postcode = '#', Telephone = '#', BirthDate = '#', DateJoined = '#', Email = '#'</w:t>
      </w:r>
    </w:p>
    <w:p w14:paraId="175E9BAA" w14:textId="5E3D39F9" w:rsidR="00DB53E6" w:rsidRPr="00DB53E6" w:rsidRDefault="003C226E" w:rsidP="003C226E">
      <w:pPr>
        <w:rPr>
          <w:rFonts w:cstheme="minorHAnsi"/>
        </w:rPr>
      </w:pPr>
      <w:r w:rsidRPr="003C226E">
        <w:rPr>
          <w:rFonts w:cstheme="minorHAnsi"/>
        </w:rPr>
        <w:t>WHERE CustomerID= '#';</w:t>
      </w:r>
    </w:p>
    <w:p w14:paraId="7143B437" w14:textId="005BF8D0" w:rsidR="00DB53E6" w:rsidRDefault="00DB53E6" w:rsidP="00DB53E6">
      <w:pPr>
        <w:pStyle w:val="ListParagraph"/>
        <w:numPr>
          <w:ilvl w:val="0"/>
          <w:numId w:val="3"/>
        </w:numPr>
        <w:rPr>
          <w:rFonts w:cstheme="minorHAnsi"/>
        </w:rPr>
      </w:pPr>
      <w:r w:rsidRPr="00DB53E6">
        <w:rPr>
          <w:rFonts w:cstheme="minorHAnsi"/>
        </w:rPr>
        <w:t xml:space="preserve">add new </w:t>
      </w:r>
      <w:r w:rsidR="001170F6">
        <w:rPr>
          <w:rFonts w:cstheme="minorHAnsi"/>
        </w:rPr>
        <w:t>menu</w:t>
      </w:r>
    </w:p>
    <w:p w14:paraId="60DAF742" w14:textId="11BDD854" w:rsidR="00170C7D" w:rsidRPr="00170C7D" w:rsidRDefault="00170C7D" w:rsidP="00170C7D">
      <w:pPr>
        <w:rPr>
          <w:rFonts w:cstheme="minorHAnsi"/>
        </w:rPr>
      </w:pPr>
      <w:r w:rsidRPr="00170C7D">
        <w:rPr>
          <w:rFonts w:cstheme="minorHAnsi"/>
        </w:rPr>
        <w:t xml:space="preserve">INSERT INTO </w:t>
      </w:r>
      <w:r w:rsidR="00E51652">
        <w:rPr>
          <w:rFonts w:cstheme="minorHAnsi"/>
        </w:rPr>
        <w:t>Menu</w:t>
      </w:r>
      <w:r w:rsidRPr="00170C7D">
        <w:rPr>
          <w:rFonts w:cstheme="minorHAnsi"/>
        </w:rPr>
        <w:t xml:space="preserve"> (</w:t>
      </w:r>
      <w:r w:rsidR="00E51652">
        <w:rPr>
          <w:rFonts w:cstheme="minorHAnsi"/>
        </w:rPr>
        <w:t>Menu</w:t>
      </w:r>
      <w:r w:rsidRPr="00170C7D">
        <w:rPr>
          <w:rFonts w:cstheme="minorHAnsi"/>
        </w:rPr>
        <w:t xml:space="preserve">ID, </w:t>
      </w:r>
      <w:r w:rsidR="00E51652">
        <w:rPr>
          <w:rFonts w:cstheme="minorHAnsi"/>
        </w:rPr>
        <w:t>Menu</w:t>
      </w:r>
      <w:r w:rsidRPr="00170C7D">
        <w:rPr>
          <w:rFonts w:cstheme="minorHAnsi"/>
        </w:rPr>
        <w:t xml:space="preserve">Name, Description, Calories, Price) </w:t>
      </w:r>
    </w:p>
    <w:p w14:paraId="07526AFC" w14:textId="3A5ECE0A" w:rsidR="00DB53E6" w:rsidRDefault="00170C7D" w:rsidP="00170C7D">
      <w:pPr>
        <w:rPr>
          <w:rFonts w:cstheme="minorHAnsi"/>
        </w:rPr>
      </w:pPr>
      <w:r w:rsidRPr="00170C7D">
        <w:rPr>
          <w:rFonts w:cstheme="minorHAnsi"/>
        </w:rPr>
        <w:t>VALUES ('#', '#', '#', '#', '#');</w:t>
      </w:r>
    </w:p>
    <w:p w14:paraId="1425513D" w14:textId="26A538F5" w:rsidR="001170F6" w:rsidRDefault="001170F6" w:rsidP="001170F6">
      <w:pPr>
        <w:pStyle w:val="ListParagraph"/>
        <w:numPr>
          <w:ilvl w:val="0"/>
          <w:numId w:val="3"/>
        </w:numPr>
        <w:rPr>
          <w:rFonts w:cstheme="minorHAnsi"/>
        </w:rPr>
      </w:pPr>
      <w:r w:rsidRPr="00DB53E6">
        <w:rPr>
          <w:rFonts w:cstheme="minorHAnsi"/>
        </w:rPr>
        <w:t xml:space="preserve">add new </w:t>
      </w:r>
      <w:r>
        <w:rPr>
          <w:rFonts w:cstheme="minorHAnsi"/>
        </w:rPr>
        <w:t>deals</w:t>
      </w:r>
    </w:p>
    <w:p w14:paraId="76AA3CD7" w14:textId="0B7E074E" w:rsidR="001170F6" w:rsidRDefault="001170F6" w:rsidP="001170F6">
      <w:pPr>
        <w:rPr>
          <w:rFonts w:cstheme="minorHAnsi"/>
        </w:rPr>
      </w:pPr>
      <w:r w:rsidRPr="00170C7D">
        <w:rPr>
          <w:rFonts w:cstheme="minorHAnsi"/>
        </w:rPr>
        <w:t xml:space="preserve">INSERT INTO </w:t>
      </w:r>
      <w:r>
        <w:rPr>
          <w:rFonts w:cstheme="minorHAnsi"/>
        </w:rPr>
        <w:t>Deals</w:t>
      </w:r>
      <w:r w:rsidRPr="00170C7D">
        <w:rPr>
          <w:rFonts w:cstheme="minorHAnsi"/>
        </w:rPr>
        <w:t xml:space="preserve"> (</w:t>
      </w:r>
      <w:r>
        <w:rPr>
          <w:rFonts w:cstheme="minorHAnsi"/>
        </w:rPr>
        <w:t>Deal</w:t>
      </w:r>
      <w:r w:rsidRPr="00170C7D">
        <w:rPr>
          <w:rFonts w:cstheme="minorHAnsi"/>
        </w:rPr>
        <w:t xml:space="preserve">ID, </w:t>
      </w:r>
      <w:r>
        <w:rPr>
          <w:rFonts w:cstheme="minorHAnsi"/>
        </w:rPr>
        <w:t>Deal</w:t>
      </w:r>
      <w:r w:rsidRPr="00170C7D">
        <w:rPr>
          <w:rFonts w:cstheme="minorHAnsi"/>
        </w:rPr>
        <w:t xml:space="preserve">Name, Description, Price) </w:t>
      </w:r>
    </w:p>
    <w:p w14:paraId="7CEAFB3F" w14:textId="1B72480A" w:rsidR="00F50483" w:rsidRDefault="00F50483" w:rsidP="001170F6">
      <w:pPr>
        <w:rPr>
          <w:rFonts w:cstheme="minorHAnsi"/>
        </w:rPr>
      </w:pPr>
      <w:r w:rsidRPr="00170C7D">
        <w:rPr>
          <w:rFonts w:cstheme="minorHAnsi"/>
        </w:rPr>
        <w:t>VALUES ('#', '#', '#', '#', '#');</w:t>
      </w:r>
    </w:p>
    <w:p w14:paraId="61113284" w14:textId="46626FC7" w:rsidR="00F50483" w:rsidRDefault="00F50483" w:rsidP="00F5048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Delete menu</w:t>
      </w:r>
    </w:p>
    <w:p w14:paraId="2748CC28" w14:textId="77777777" w:rsidR="00F50483" w:rsidRPr="00F50483" w:rsidRDefault="00F50483" w:rsidP="00F50483">
      <w:pPr>
        <w:ind w:left="360"/>
        <w:rPr>
          <w:rFonts w:cstheme="minorHAnsi"/>
        </w:rPr>
      </w:pPr>
      <w:r w:rsidRPr="00F50483">
        <w:rPr>
          <w:rFonts w:cstheme="minorHAnsi"/>
        </w:rPr>
        <w:t xml:space="preserve">DELETE </w:t>
      </w:r>
    </w:p>
    <w:p w14:paraId="2ECCE83C" w14:textId="565E30EC" w:rsidR="00F50483" w:rsidRPr="00F50483" w:rsidRDefault="00F50483" w:rsidP="00F50483">
      <w:pPr>
        <w:ind w:left="360"/>
        <w:rPr>
          <w:rFonts w:cstheme="minorHAnsi"/>
        </w:rPr>
      </w:pPr>
      <w:r w:rsidRPr="00F50483">
        <w:rPr>
          <w:rFonts w:cstheme="minorHAnsi"/>
        </w:rPr>
        <w:t>FROM `menu`</w:t>
      </w:r>
    </w:p>
    <w:p w14:paraId="30829DC4" w14:textId="29BC3C39" w:rsidR="00F50483" w:rsidRDefault="00F50483" w:rsidP="00F50483">
      <w:pPr>
        <w:ind w:left="360"/>
        <w:rPr>
          <w:rFonts w:cstheme="minorHAnsi"/>
        </w:rPr>
      </w:pPr>
      <w:r w:rsidRPr="00F50483">
        <w:rPr>
          <w:rFonts w:cstheme="minorHAnsi"/>
        </w:rPr>
        <w:t xml:space="preserve">WHERE MenuID = </w:t>
      </w:r>
      <w:r w:rsidR="0005297F">
        <w:rPr>
          <w:rFonts w:cstheme="minorHAnsi"/>
        </w:rPr>
        <w:t>‘ ‘</w:t>
      </w:r>
    </w:p>
    <w:p w14:paraId="355F3245" w14:textId="7B3BCD81" w:rsidR="00155589" w:rsidRDefault="00155589" w:rsidP="00155589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Search for menu includes in a deal</w:t>
      </w:r>
    </w:p>
    <w:p w14:paraId="637D0BCC" w14:textId="77777777" w:rsidR="00155589" w:rsidRPr="00155589" w:rsidRDefault="00155589" w:rsidP="00155589">
      <w:pPr>
        <w:ind w:left="360"/>
        <w:rPr>
          <w:rFonts w:cstheme="minorHAnsi"/>
        </w:rPr>
      </w:pPr>
      <w:r w:rsidRPr="00155589">
        <w:rPr>
          <w:rFonts w:cstheme="minorHAnsi"/>
        </w:rPr>
        <w:lastRenderedPageBreak/>
        <w:t>SELECT *</w:t>
      </w:r>
    </w:p>
    <w:p w14:paraId="4F3A852C" w14:textId="7FD3D761" w:rsidR="00155589" w:rsidRPr="00155589" w:rsidRDefault="00155589" w:rsidP="00155589">
      <w:pPr>
        <w:ind w:left="360"/>
        <w:rPr>
          <w:rFonts w:cstheme="minorHAnsi"/>
        </w:rPr>
      </w:pPr>
      <w:r w:rsidRPr="00155589">
        <w:rPr>
          <w:rFonts w:cstheme="minorHAnsi"/>
        </w:rPr>
        <w:t>FROM `menu`, `dealproducts`</w:t>
      </w:r>
    </w:p>
    <w:p w14:paraId="1313D0B0" w14:textId="7CFAA4F6" w:rsidR="00155589" w:rsidRPr="00155589" w:rsidRDefault="00155589" w:rsidP="00155589">
      <w:pPr>
        <w:ind w:left="360"/>
        <w:rPr>
          <w:rFonts w:cstheme="minorHAnsi"/>
        </w:rPr>
      </w:pPr>
      <w:r w:rsidRPr="00155589">
        <w:rPr>
          <w:rFonts w:cstheme="minorHAnsi"/>
        </w:rPr>
        <w:t>WHERE `dealproducts`.`DealID` = '".$current_deal."'</w:t>
      </w:r>
    </w:p>
    <w:p w14:paraId="7A39B265" w14:textId="6B48BBA5" w:rsidR="00155589" w:rsidRPr="00155589" w:rsidRDefault="00155589" w:rsidP="00155589">
      <w:pPr>
        <w:ind w:left="360"/>
        <w:rPr>
          <w:rFonts w:cstheme="minorHAnsi"/>
        </w:rPr>
      </w:pPr>
      <w:r w:rsidRPr="00155589">
        <w:rPr>
          <w:rFonts w:cstheme="minorHAnsi"/>
        </w:rPr>
        <w:t>AND `menu`.`MenuID` = `dealproducts`.`MenuID`</w:t>
      </w:r>
    </w:p>
    <w:p w14:paraId="4047DA94" w14:textId="60539EE0" w:rsidR="00155589" w:rsidRPr="00155589" w:rsidRDefault="00155589" w:rsidP="00155589">
      <w:pPr>
        <w:ind w:left="360"/>
        <w:rPr>
          <w:rFonts w:cstheme="minorHAnsi"/>
        </w:rPr>
      </w:pPr>
      <w:r w:rsidRPr="00155589">
        <w:rPr>
          <w:rFonts w:cstheme="minorHAnsi"/>
        </w:rPr>
        <w:t>ORDER BY `dealproducts`.`MenuID` ASC</w:t>
      </w:r>
    </w:p>
    <w:p w14:paraId="33EBBF57" w14:textId="64A5BDC4" w:rsidR="001170F6" w:rsidRPr="001170F6" w:rsidRDefault="001170F6" w:rsidP="001170F6">
      <w:pPr>
        <w:pStyle w:val="ListParagraph"/>
        <w:numPr>
          <w:ilvl w:val="0"/>
          <w:numId w:val="3"/>
        </w:numPr>
        <w:rPr>
          <w:rFonts w:cstheme="minorHAnsi"/>
        </w:rPr>
      </w:pPr>
      <w:r w:rsidRPr="001170F6">
        <w:rPr>
          <w:rFonts w:cstheme="minorHAnsi"/>
        </w:rPr>
        <w:t xml:space="preserve">UPDATE Orders </w:t>
      </w:r>
    </w:p>
    <w:p w14:paraId="79BFB3A2" w14:textId="4A48379D" w:rsidR="001170F6" w:rsidRPr="003C226E" w:rsidRDefault="001170F6" w:rsidP="001170F6">
      <w:pPr>
        <w:rPr>
          <w:rFonts w:cstheme="minorHAnsi"/>
        </w:rPr>
      </w:pPr>
      <w:r w:rsidRPr="003C226E">
        <w:rPr>
          <w:rFonts w:cstheme="minorHAnsi"/>
        </w:rPr>
        <w:t xml:space="preserve">SET </w:t>
      </w:r>
      <w:r>
        <w:rPr>
          <w:rFonts w:cstheme="minorHAnsi"/>
        </w:rPr>
        <w:t>Deal</w:t>
      </w:r>
      <w:r w:rsidRPr="00170C7D">
        <w:rPr>
          <w:rFonts w:cstheme="minorHAnsi"/>
        </w:rPr>
        <w:t>ID</w:t>
      </w:r>
      <w:r w:rsidRPr="003C226E">
        <w:rPr>
          <w:rFonts w:cstheme="minorHAnsi"/>
        </w:rPr>
        <w:t xml:space="preserve"> = '#', </w:t>
      </w:r>
      <w:r>
        <w:rPr>
          <w:rFonts w:cstheme="minorHAnsi"/>
        </w:rPr>
        <w:t>Deal</w:t>
      </w:r>
      <w:r w:rsidRPr="00170C7D">
        <w:rPr>
          <w:rFonts w:cstheme="minorHAnsi"/>
        </w:rPr>
        <w:t>Name</w:t>
      </w:r>
      <w:r w:rsidRPr="003C226E">
        <w:rPr>
          <w:rFonts w:cstheme="minorHAnsi"/>
        </w:rPr>
        <w:t xml:space="preserve"> = '#', </w:t>
      </w:r>
      <w:r w:rsidRPr="00170C7D">
        <w:rPr>
          <w:rFonts w:cstheme="minorHAnsi"/>
        </w:rPr>
        <w:t>Description</w:t>
      </w:r>
      <w:r w:rsidRPr="003C226E">
        <w:rPr>
          <w:rFonts w:cstheme="minorHAnsi"/>
        </w:rPr>
        <w:t xml:space="preserve"> = '#', </w:t>
      </w:r>
      <w:r w:rsidRPr="00170C7D">
        <w:rPr>
          <w:rFonts w:cstheme="minorHAnsi"/>
        </w:rPr>
        <w:t>Price</w:t>
      </w:r>
      <w:r w:rsidRPr="003C226E">
        <w:rPr>
          <w:rFonts w:cstheme="minorHAnsi"/>
        </w:rPr>
        <w:t xml:space="preserve"> = '#'</w:t>
      </w:r>
    </w:p>
    <w:p w14:paraId="62132953" w14:textId="0AA0D305" w:rsidR="001170F6" w:rsidRPr="00DB53E6" w:rsidRDefault="001170F6" w:rsidP="00170C7D">
      <w:pPr>
        <w:rPr>
          <w:rFonts w:cstheme="minorHAnsi"/>
        </w:rPr>
      </w:pPr>
      <w:r w:rsidRPr="003C226E">
        <w:rPr>
          <w:rFonts w:cstheme="minorHAnsi"/>
        </w:rPr>
        <w:t xml:space="preserve">WHERE </w:t>
      </w:r>
      <w:r>
        <w:rPr>
          <w:rFonts w:cstheme="minorHAnsi"/>
        </w:rPr>
        <w:t>Deal</w:t>
      </w:r>
      <w:r w:rsidRPr="003C226E">
        <w:rPr>
          <w:rFonts w:cstheme="minorHAnsi"/>
        </w:rPr>
        <w:t>ID = '#';</w:t>
      </w:r>
    </w:p>
    <w:p w14:paraId="3BD52BD8" w14:textId="2948F919" w:rsidR="00170C7D" w:rsidRDefault="00DB53E6" w:rsidP="00DB53E6">
      <w:pPr>
        <w:pStyle w:val="ListParagraph"/>
        <w:numPr>
          <w:ilvl w:val="0"/>
          <w:numId w:val="3"/>
        </w:numPr>
        <w:rPr>
          <w:rFonts w:cstheme="minorHAnsi"/>
        </w:rPr>
      </w:pPr>
      <w:r w:rsidRPr="00DB53E6">
        <w:rPr>
          <w:rFonts w:cstheme="minorHAnsi"/>
        </w:rPr>
        <w:t xml:space="preserve">search order by </w:t>
      </w:r>
      <w:r w:rsidR="001170F6">
        <w:rPr>
          <w:rFonts w:cstheme="minorHAnsi"/>
        </w:rPr>
        <w:t>C</w:t>
      </w:r>
      <w:r w:rsidRPr="00DB53E6">
        <w:rPr>
          <w:rFonts w:cstheme="minorHAnsi"/>
        </w:rPr>
        <w:t xml:space="preserve">ustomer, </w:t>
      </w:r>
    </w:p>
    <w:p w14:paraId="019F7D9B" w14:textId="3FE8614D" w:rsidR="00170C7D" w:rsidRPr="00170C7D" w:rsidRDefault="00170C7D" w:rsidP="00170C7D">
      <w:pPr>
        <w:rPr>
          <w:rFonts w:cstheme="minorHAnsi"/>
        </w:rPr>
      </w:pPr>
      <w:r w:rsidRPr="00170C7D">
        <w:rPr>
          <w:rFonts w:cstheme="minorHAnsi"/>
        </w:rPr>
        <w:t xml:space="preserve">SELECT </w:t>
      </w:r>
      <w:r w:rsidR="004C76DD" w:rsidRPr="00D66BCC">
        <w:rPr>
          <w:rFonts w:cstheme="minorHAnsi"/>
        </w:rPr>
        <w:t>`Customers`.`FirstName`, `Customers`.`LastName`,</w:t>
      </w:r>
      <w:r w:rsidRPr="00170C7D">
        <w:rPr>
          <w:rFonts w:cstheme="minorHAnsi"/>
        </w:rPr>
        <w:t xml:space="preserve"> `</w:t>
      </w:r>
      <w:r w:rsidR="00E51652">
        <w:rPr>
          <w:rFonts w:cstheme="minorHAnsi"/>
        </w:rPr>
        <w:t>Orders</w:t>
      </w:r>
      <w:r w:rsidRPr="00170C7D">
        <w:rPr>
          <w:rFonts w:cstheme="minorHAnsi"/>
        </w:rPr>
        <w:t>`.`</w:t>
      </w:r>
      <w:r w:rsidR="00E51652">
        <w:rPr>
          <w:rFonts w:cstheme="minorHAnsi"/>
        </w:rPr>
        <w:t>Menu</w:t>
      </w:r>
      <w:r w:rsidRPr="00170C7D">
        <w:rPr>
          <w:rFonts w:cstheme="minorHAnsi"/>
        </w:rPr>
        <w:t>ID`, `</w:t>
      </w:r>
      <w:r w:rsidR="00E51652">
        <w:rPr>
          <w:rFonts w:cstheme="minorHAnsi"/>
        </w:rPr>
        <w:t>Orders</w:t>
      </w:r>
      <w:r w:rsidRPr="00170C7D">
        <w:rPr>
          <w:rFonts w:cstheme="minorHAnsi"/>
        </w:rPr>
        <w:t>`.`Quantity`, `</w:t>
      </w:r>
      <w:r w:rsidR="00E51652">
        <w:rPr>
          <w:rFonts w:cstheme="minorHAnsi"/>
        </w:rPr>
        <w:t>Orders</w:t>
      </w:r>
      <w:r w:rsidRPr="00170C7D">
        <w:rPr>
          <w:rFonts w:cstheme="minorHAnsi"/>
        </w:rPr>
        <w:t>`.`Delivery`</w:t>
      </w:r>
    </w:p>
    <w:p w14:paraId="5EA2445A" w14:textId="08491A32" w:rsidR="00170C7D" w:rsidRPr="00170C7D" w:rsidRDefault="00170C7D" w:rsidP="00170C7D">
      <w:pPr>
        <w:rPr>
          <w:rFonts w:cstheme="minorHAnsi"/>
        </w:rPr>
      </w:pPr>
      <w:r w:rsidRPr="00170C7D">
        <w:rPr>
          <w:rFonts w:cstheme="minorHAnsi"/>
        </w:rPr>
        <w:t>FROM `</w:t>
      </w:r>
      <w:r w:rsidR="00E51652">
        <w:rPr>
          <w:rFonts w:cstheme="minorHAnsi"/>
        </w:rPr>
        <w:t>Customers</w:t>
      </w:r>
      <w:r w:rsidRPr="00170C7D">
        <w:rPr>
          <w:rFonts w:cstheme="minorHAnsi"/>
        </w:rPr>
        <w:t>`, `</w:t>
      </w:r>
      <w:r w:rsidR="00E51652">
        <w:rPr>
          <w:rFonts w:cstheme="minorHAnsi"/>
        </w:rPr>
        <w:t>Menu</w:t>
      </w:r>
      <w:r w:rsidRPr="00170C7D">
        <w:rPr>
          <w:rFonts w:cstheme="minorHAnsi"/>
        </w:rPr>
        <w:t>`, `</w:t>
      </w:r>
      <w:r w:rsidR="00E51652">
        <w:rPr>
          <w:rFonts w:cstheme="minorHAnsi"/>
        </w:rPr>
        <w:t>Orders</w:t>
      </w:r>
      <w:r w:rsidRPr="00170C7D">
        <w:rPr>
          <w:rFonts w:cstheme="minorHAnsi"/>
        </w:rPr>
        <w:t>`</w:t>
      </w:r>
    </w:p>
    <w:p w14:paraId="12250E83" w14:textId="269A3337" w:rsidR="00170C7D" w:rsidRPr="00170C7D" w:rsidRDefault="00170C7D" w:rsidP="00170C7D">
      <w:pPr>
        <w:rPr>
          <w:rFonts w:cstheme="minorHAnsi"/>
        </w:rPr>
      </w:pPr>
      <w:r w:rsidRPr="00170C7D">
        <w:rPr>
          <w:rFonts w:cstheme="minorHAnsi"/>
        </w:rPr>
        <w:t>WHERE `</w:t>
      </w:r>
      <w:r w:rsidR="00E51652">
        <w:rPr>
          <w:rFonts w:cstheme="minorHAnsi"/>
        </w:rPr>
        <w:t>Customers</w:t>
      </w:r>
      <w:r w:rsidRPr="00170C7D">
        <w:rPr>
          <w:rFonts w:cstheme="minorHAnsi"/>
        </w:rPr>
        <w:t xml:space="preserve">`.`customerID` = '37' </w:t>
      </w:r>
    </w:p>
    <w:p w14:paraId="32AA600D" w14:textId="42136859" w:rsidR="00170C7D" w:rsidRPr="00170C7D" w:rsidRDefault="00170C7D" w:rsidP="00170C7D">
      <w:pPr>
        <w:rPr>
          <w:rFonts w:cstheme="minorHAnsi"/>
        </w:rPr>
      </w:pPr>
      <w:r w:rsidRPr="00170C7D">
        <w:rPr>
          <w:rFonts w:cstheme="minorHAnsi"/>
        </w:rPr>
        <w:t>AND `</w:t>
      </w:r>
      <w:r w:rsidR="00E51652">
        <w:rPr>
          <w:rFonts w:cstheme="minorHAnsi"/>
        </w:rPr>
        <w:t>Orders</w:t>
      </w:r>
      <w:r w:rsidRPr="00170C7D">
        <w:rPr>
          <w:rFonts w:cstheme="minorHAnsi"/>
        </w:rPr>
        <w:t>`.`CustomerID` = `</w:t>
      </w:r>
      <w:r w:rsidR="00E51652">
        <w:rPr>
          <w:rFonts w:cstheme="minorHAnsi"/>
        </w:rPr>
        <w:t>Customers</w:t>
      </w:r>
      <w:r w:rsidRPr="00170C7D">
        <w:rPr>
          <w:rFonts w:cstheme="minorHAnsi"/>
        </w:rPr>
        <w:t>`.`CustomerID`</w:t>
      </w:r>
    </w:p>
    <w:p w14:paraId="4D33AFDC" w14:textId="22749120" w:rsidR="00170C7D" w:rsidRPr="00170C7D" w:rsidRDefault="00170C7D" w:rsidP="00170C7D">
      <w:pPr>
        <w:rPr>
          <w:rFonts w:cstheme="minorHAnsi"/>
        </w:rPr>
      </w:pPr>
      <w:r w:rsidRPr="00170C7D">
        <w:rPr>
          <w:rFonts w:cstheme="minorHAnsi"/>
        </w:rPr>
        <w:t>AND `</w:t>
      </w:r>
      <w:r w:rsidR="00E51652">
        <w:rPr>
          <w:rFonts w:cstheme="minorHAnsi"/>
        </w:rPr>
        <w:t>Orders</w:t>
      </w:r>
      <w:r w:rsidRPr="00170C7D">
        <w:rPr>
          <w:rFonts w:cstheme="minorHAnsi"/>
        </w:rPr>
        <w:t>`.`</w:t>
      </w:r>
      <w:r w:rsidR="00E51652">
        <w:rPr>
          <w:rFonts w:cstheme="minorHAnsi"/>
        </w:rPr>
        <w:t>Menu</w:t>
      </w:r>
      <w:r w:rsidRPr="00170C7D">
        <w:rPr>
          <w:rFonts w:cstheme="minorHAnsi"/>
        </w:rPr>
        <w:t>ID` = `</w:t>
      </w:r>
      <w:r w:rsidR="00E51652">
        <w:rPr>
          <w:rFonts w:cstheme="minorHAnsi"/>
        </w:rPr>
        <w:t>Menu</w:t>
      </w:r>
      <w:r w:rsidRPr="00170C7D">
        <w:rPr>
          <w:rFonts w:cstheme="minorHAnsi"/>
        </w:rPr>
        <w:t>`.`</w:t>
      </w:r>
      <w:r w:rsidR="00E51652">
        <w:rPr>
          <w:rFonts w:cstheme="minorHAnsi"/>
        </w:rPr>
        <w:t>Menu</w:t>
      </w:r>
      <w:r w:rsidRPr="00170C7D">
        <w:rPr>
          <w:rFonts w:cstheme="minorHAnsi"/>
        </w:rPr>
        <w:t>ID`</w:t>
      </w:r>
    </w:p>
    <w:p w14:paraId="1D6D2BFB" w14:textId="22B8CD4C" w:rsidR="00170C7D" w:rsidRPr="00170C7D" w:rsidRDefault="00170C7D" w:rsidP="00170C7D">
      <w:pPr>
        <w:rPr>
          <w:rFonts w:cstheme="minorHAnsi"/>
        </w:rPr>
      </w:pPr>
      <w:r w:rsidRPr="00170C7D">
        <w:rPr>
          <w:rFonts w:cstheme="minorHAnsi"/>
        </w:rPr>
        <w:t>ORDER BY `</w:t>
      </w:r>
      <w:r w:rsidR="00E51652">
        <w:rPr>
          <w:rFonts w:cstheme="minorHAnsi"/>
        </w:rPr>
        <w:t>Customers</w:t>
      </w:r>
      <w:r w:rsidRPr="00170C7D">
        <w:rPr>
          <w:rFonts w:cstheme="minorHAnsi"/>
        </w:rPr>
        <w:t>`.`FirstName` ASC;</w:t>
      </w:r>
    </w:p>
    <w:p w14:paraId="53C335BC" w14:textId="0A0865C4" w:rsidR="00DB53E6" w:rsidRDefault="00170C7D" w:rsidP="00170C7D">
      <w:pPr>
        <w:ind w:firstLine="405"/>
        <w:rPr>
          <w:rFonts w:cstheme="minorHAnsi"/>
        </w:rPr>
      </w:pPr>
      <w:r w:rsidRPr="00170C7D">
        <w:rPr>
          <w:rFonts w:cstheme="minorHAnsi"/>
        </w:rPr>
        <w:t>P</w:t>
      </w:r>
      <w:r w:rsidR="00DB53E6" w:rsidRPr="00170C7D">
        <w:rPr>
          <w:rFonts w:cstheme="minorHAnsi"/>
        </w:rPr>
        <w:t>izza</w:t>
      </w:r>
    </w:p>
    <w:p w14:paraId="27BFA050" w14:textId="77777777" w:rsidR="00D66BCC" w:rsidRPr="00D66BCC" w:rsidRDefault="00D66BCC" w:rsidP="00D66BCC">
      <w:pPr>
        <w:rPr>
          <w:rFonts w:cstheme="minorHAnsi"/>
        </w:rPr>
      </w:pPr>
      <w:r w:rsidRPr="00D66BCC">
        <w:rPr>
          <w:rFonts w:cstheme="minorHAnsi"/>
        </w:rPr>
        <w:t>SELECT `Customers`.`FirstName`, `Customers`.`LastName`, `Orders`.`MenuID`, `Orders`.`Quantity`, `Orders`.`Delivery`</w:t>
      </w:r>
    </w:p>
    <w:p w14:paraId="7D75D81A" w14:textId="77777777" w:rsidR="00D66BCC" w:rsidRPr="00D66BCC" w:rsidRDefault="00D66BCC" w:rsidP="00D66BCC">
      <w:pPr>
        <w:rPr>
          <w:rFonts w:cstheme="minorHAnsi"/>
        </w:rPr>
      </w:pPr>
      <w:r w:rsidRPr="00D66BCC">
        <w:rPr>
          <w:rFonts w:cstheme="minorHAnsi"/>
        </w:rPr>
        <w:t>FROM `Customers`, `Menu`, `Orders`</w:t>
      </w:r>
    </w:p>
    <w:p w14:paraId="2CF062BF" w14:textId="77777777" w:rsidR="00D66BCC" w:rsidRPr="00D66BCC" w:rsidRDefault="00D66BCC" w:rsidP="00D66BCC">
      <w:pPr>
        <w:rPr>
          <w:rFonts w:cstheme="minorHAnsi"/>
        </w:rPr>
      </w:pPr>
      <w:r w:rsidRPr="00D66BCC">
        <w:rPr>
          <w:rFonts w:cstheme="minorHAnsi"/>
        </w:rPr>
        <w:t xml:space="preserve">WHERE `Menu`.`MenuID` = '2' </w:t>
      </w:r>
    </w:p>
    <w:p w14:paraId="1D08F242" w14:textId="77777777" w:rsidR="00D66BCC" w:rsidRPr="00D66BCC" w:rsidRDefault="00D66BCC" w:rsidP="00D66BCC">
      <w:pPr>
        <w:rPr>
          <w:rFonts w:cstheme="minorHAnsi"/>
        </w:rPr>
      </w:pPr>
      <w:r w:rsidRPr="00D66BCC">
        <w:rPr>
          <w:rFonts w:cstheme="minorHAnsi"/>
        </w:rPr>
        <w:t>AND `Orders`.`CustomerID` = `Customers`.`CustomerID`</w:t>
      </w:r>
    </w:p>
    <w:p w14:paraId="7B42A2A4" w14:textId="77777777" w:rsidR="00D66BCC" w:rsidRPr="00D66BCC" w:rsidRDefault="00D66BCC" w:rsidP="00D66BCC">
      <w:pPr>
        <w:rPr>
          <w:rFonts w:cstheme="minorHAnsi"/>
        </w:rPr>
      </w:pPr>
      <w:r w:rsidRPr="00D66BCC">
        <w:rPr>
          <w:rFonts w:cstheme="minorHAnsi"/>
        </w:rPr>
        <w:t>AND `Orders`.`MenuID` = `Menu`.`MenuID`</w:t>
      </w:r>
    </w:p>
    <w:p w14:paraId="53926D36" w14:textId="46667785" w:rsidR="00D66BCC" w:rsidRPr="00170C7D" w:rsidRDefault="00D66BCC" w:rsidP="00D66BCC">
      <w:pPr>
        <w:rPr>
          <w:rFonts w:cstheme="minorHAnsi"/>
        </w:rPr>
      </w:pPr>
      <w:r w:rsidRPr="00D66BCC">
        <w:rPr>
          <w:rFonts w:cstheme="minorHAnsi"/>
        </w:rPr>
        <w:t>ORDER BY `Customers`.`FirstName` ASC;</w:t>
      </w:r>
    </w:p>
    <w:p w14:paraId="10270EE0" w14:textId="5B6277C6" w:rsidR="001170F6" w:rsidRPr="00F50483" w:rsidRDefault="00F50483" w:rsidP="00F5048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Check Criteria for log in user</w:t>
      </w:r>
    </w:p>
    <w:p w14:paraId="7B0A33DD" w14:textId="77777777" w:rsidR="00F50483" w:rsidRPr="00F50483" w:rsidRDefault="00F50483" w:rsidP="00F50483">
      <w:pPr>
        <w:rPr>
          <w:rFonts w:cstheme="minorHAnsi"/>
        </w:rPr>
      </w:pPr>
      <w:r w:rsidRPr="00F50483">
        <w:rPr>
          <w:rFonts w:cstheme="minorHAnsi"/>
        </w:rPr>
        <w:t xml:space="preserve">SELECT * </w:t>
      </w:r>
    </w:p>
    <w:p w14:paraId="51748F02" w14:textId="6C622E79" w:rsidR="00F50483" w:rsidRPr="00F50483" w:rsidRDefault="00F50483" w:rsidP="00F50483">
      <w:pPr>
        <w:rPr>
          <w:rFonts w:cstheme="minorHAnsi"/>
        </w:rPr>
      </w:pPr>
      <w:r w:rsidRPr="00F50483">
        <w:rPr>
          <w:rFonts w:cstheme="minorHAnsi"/>
        </w:rPr>
        <w:t>FROM `users`</w:t>
      </w:r>
    </w:p>
    <w:p w14:paraId="7F9F24F3" w14:textId="0D9DBAB7" w:rsidR="00F50483" w:rsidRPr="00F50483" w:rsidRDefault="00F50483" w:rsidP="00F50483">
      <w:pPr>
        <w:rPr>
          <w:rFonts w:cstheme="minorHAnsi"/>
        </w:rPr>
      </w:pPr>
      <w:r w:rsidRPr="00F50483">
        <w:rPr>
          <w:rFonts w:cstheme="minorHAnsi"/>
        </w:rPr>
        <w:t>WHERE `Username` = 'username'</w:t>
      </w:r>
    </w:p>
    <w:p w14:paraId="29F1B029" w14:textId="7710C18A" w:rsidR="00F50483" w:rsidRPr="00274B30" w:rsidRDefault="00F50483" w:rsidP="00F50483">
      <w:pPr>
        <w:rPr>
          <w:rFonts w:cstheme="minorHAnsi"/>
        </w:rPr>
      </w:pPr>
      <w:r w:rsidRPr="00F50483">
        <w:rPr>
          <w:rFonts w:cstheme="minorHAnsi"/>
        </w:rPr>
        <w:t>AND `Password` = '</w:t>
      </w:r>
      <w:r>
        <w:rPr>
          <w:rFonts w:cstheme="minorHAnsi"/>
        </w:rPr>
        <w:t>password</w:t>
      </w:r>
      <w:r w:rsidRPr="00F50483">
        <w:rPr>
          <w:rFonts w:cstheme="minorHAnsi"/>
        </w:rPr>
        <w:t>"</w:t>
      </w:r>
    </w:p>
    <w:p w14:paraId="46C82286" w14:textId="77777777" w:rsidR="00556FEA" w:rsidRPr="00CC7B03" w:rsidRDefault="00556FEA" w:rsidP="00556FEA">
      <w:pPr>
        <w:rPr>
          <w:rFonts w:cstheme="minorHAnsi"/>
        </w:rPr>
      </w:pPr>
    </w:p>
    <w:p w14:paraId="2F1EA3CA" w14:textId="457E4058" w:rsidR="009C25DA" w:rsidRPr="009C25DA" w:rsidRDefault="00556FEA" w:rsidP="009C25DA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</w:rPr>
      </w:pPr>
      <w:r w:rsidRPr="00CC7B03">
        <w:rPr>
          <w:rFonts w:asciiTheme="minorHAnsi" w:hAnsiTheme="minorHAnsi" w:cstheme="minorHAnsi"/>
        </w:rPr>
        <w:t>Plan for how the website will look (site plan and wireframes)</w:t>
      </w:r>
    </w:p>
    <w:p w14:paraId="29FB27CD" w14:textId="77777777" w:rsidR="001764A3" w:rsidRDefault="001764A3" w:rsidP="00CC7B03">
      <w:pPr>
        <w:rPr>
          <w:rFonts w:cstheme="minorHAnsi"/>
          <w:b/>
          <w:bCs/>
          <w:sz w:val="24"/>
          <w:szCs w:val="24"/>
        </w:rPr>
        <w:sectPr w:rsidR="001764A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E48C8E" w14:textId="112DED74" w:rsidR="009C25DA" w:rsidRPr="009C25DA" w:rsidRDefault="009C25DA" w:rsidP="00CC7B03">
      <w:pPr>
        <w:rPr>
          <w:rFonts w:cstheme="minorHAnsi"/>
          <w:b/>
          <w:bCs/>
          <w:sz w:val="24"/>
          <w:szCs w:val="24"/>
        </w:rPr>
      </w:pPr>
      <w:r w:rsidRPr="009C25DA">
        <w:rPr>
          <w:rFonts w:cstheme="minorHAnsi"/>
          <w:b/>
          <w:bCs/>
          <w:sz w:val="24"/>
          <w:szCs w:val="24"/>
        </w:rPr>
        <w:lastRenderedPageBreak/>
        <w:t>Wireframe</w:t>
      </w:r>
    </w:p>
    <w:p w14:paraId="5B65108F" w14:textId="58A58324" w:rsidR="009C25DA" w:rsidRDefault="003A3F0E" w:rsidP="00CC7B03">
      <w:pPr>
        <w:rPr>
          <w:rFonts w:cstheme="minorHAnsi"/>
        </w:rPr>
      </w:pPr>
      <w:r>
        <w:rPr>
          <w:rFonts w:cstheme="minorHAnsi"/>
        </w:rPr>
        <w:t>Customer index</w:t>
      </w:r>
    </w:p>
    <w:p w14:paraId="1878FCE7" w14:textId="5AEF5AFD" w:rsidR="001E4DC1" w:rsidRDefault="00FA31B5" w:rsidP="00CC7B03">
      <w:pPr>
        <w:rPr>
          <w:rFonts w:cstheme="minorHAnsi"/>
        </w:rPr>
      </w:pPr>
      <w:hyperlink r:id="rId9" w:history="1">
        <w:r w:rsidR="001E4DC1">
          <w:rPr>
            <w:rStyle w:val="Hyperlink"/>
          </w:rPr>
          <w:t>https://wireframe.cc/C5CsCG</w:t>
        </w:r>
      </w:hyperlink>
    </w:p>
    <w:p w14:paraId="6AF01A25" w14:textId="06450160" w:rsidR="001E4DC1" w:rsidRDefault="00FE6BAE" w:rsidP="00CC7B03">
      <w:pPr>
        <w:rPr>
          <w:rFonts w:cstheme="minorHAnsi"/>
        </w:rPr>
      </w:pPr>
      <w:r>
        <w:rPr>
          <w:noProof/>
        </w:rPr>
        <w:drawing>
          <wp:inline distT="0" distB="0" distL="0" distR="0" wp14:anchorId="20527BBF" wp14:editId="1EABEA81">
            <wp:extent cx="2640965" cy="179959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3556" w14:textId="7F8E83B9" w:rsidR="00EC11DD" w:rsidRPr="00EC11DD" w:rsidRDefault="00EC11DD" w:rsidP="00CC7B03">
      <w:pPr>
        <w:rPr>
          <w:rFonts w:cstheme="minorHAnsi"/>
        </w:rPr>
      </w:pPr>
      <w:r>
        <w:rPr>
          <w:rFonts w:cstheme="minorHAnsi"/>
        </w:rPr>
        <w:t>Staff Index</w:t>
      </w:r>
    </w:p>
    <w:p w14:paraId="68B8BB23" w14:textId="61F95E13" w:rsidR="003A3F0E" w:rsidRDefault="00FA31B5" w:rsidP="00CC7B03">
      <w:pPr>
        <w:rPr>
          <w:rFonts w:cstheme="minorHAnsi"/>
        </w:rPr>
      </w:pPr>
      <w:hyperlink r:id="rId11" w:history="1">
        <w:r w:rsidR="001764A3" w:rsidRPr="00A25AC3">
          <w:rPr>
            <w:rStyle w:val="Hyperlink"/>
          </w:rPr>
          <w:t>https://wireframe.cc/wA3JMX</w:t>
        </w:r>
      </w:hyperlink>
    </w:p>
    <w:p w14:paraId="5FB0CB41" w14:textId="043CF452" w:rsidR="009C25DA" w:rsidRDefault="0018512C" w:rsidP="00CC7B03">
      <w:pPr>
        <w:rPr>
          <w:rFonts w:cstheme="minorHAnsi"/>
        </w:rPr>
      </w:pPr>
      <w:r>
        <w:rPr>
          <w:noProof/>
        </w:rPr>
        <w:drawing>
          <wp:inline distT="0" distB="0" distL="0" distR="0" wp14:anchorId="31758EC2" wp14:editId="1A8F8713">
            <wp:extent cx="2640965" cy="1821815"/>
            <wp:effectExtent l="0" t="0" r="698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F801" w14:textId="2178EFDA" w:rsidR="003A3F0E" w:rsidRDefault="003A3F0E" w:rsidP="00CC7B03">
      <w:pPr>
        <w:rPr>
          <w:rFonts w:cstheme="minorHAnsi"/>
        </w:rPr>
      </w:pPr>
      <w:r>
        <w:rPr>
          <w:rFonts w:cstheme="minorHAnsi"/>
        </w:rPr>
        <w:t>Order</w:t>
      </w:r>
    </w:p>
    <w:p w14:paraId="3796315F" w14:textId="7835DACD" w:rsidR="003A3F0E" w:rsidRDefault="00FA31B5" w:rsidP="00CC7B03">
      <w:pPr>
        <w:rPr>
          <w:rFonts w:cstheme="minorHAnsi"/>
        </w:rPr>
      </w:pPr>
      <w:hyperlink r:id="rId13" w:history="1">
        <w:r w:rsidR="008C5437">
          <w:rPr>
            <w:rStyle w:val="Hyperlink"/>
          </w:rPr>
          <w:t>https://wireframe.cc/CQ3rAh</w:t>
        </w:r>
      </w:hyperlink>
    </w:p>
    <w:p w14:paraId="489F4070" w14:textId="3C5F4ED9" w:rsidR="00925BCC" w:rsidRDefault="00847C83" w:rsidP="00CC7B03">
      <w:pPr>
        <w:rPr>
          <w:rFonts w:cstheme="minorHAnsi"/>
        </w:rPr>
      </w:pPr>
      <w:r>
        <w:rPr>
          <w:noProof/>
        </w:rPr>
        <w:drawing>
          <wp:inline distT="0" distB="0" distL="0" distR="0" wp14:anchorId="2F60B9B1" wp14:editId="054361FE">
            <wp:extent cx="2756976" cy="18669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396" cy="18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E15C" w14:textId="0B618B84" w:rsidR="003A3F0E" w:rsidRDefault="00E51652" w:rsidP="00CC7B03">
      <w:pPr>
        <w:rPr>
          <w:rFonts w:cstheme="minorHAnsi"/>
        </w:rPr>
      </w:pPr>
      <w:r>
        <w:rPr>
          <w:rFonts w:cstheme="minorHAnsi"/>
        </w:rPr>
        <w:t>Menu</w:t>
      </w:r>
    </w:p>
    <w:p w14:paraId="567F165C" w14:textId="727F611B" w:rsidR="003A3F0E" w:rsidRDefault="00FA31B5" w:rsidP="00CC7B03">
      <w:hyperlink r:id="rId15" w:history="1">
        <w:r w:rsidR="00925BCC">
          <w:rPr>
            <w:rStyle w:val="Hyperlink"/>
          </w:rPr>
          <w:t>https://wireframe.cc/Ocsy2f</w:t>
        </w:r>
      </w:hyperlink>
    </w:p>
    <w:p w14:paraId="1BBD330F" w14:textId="493C5B3F" w:rsidR="00925BCC" w:rsidRDefault="00E51652" w:rsidP="00CC7B03">
      <w:pPr>
        <w:rPr>
          <w:rFonts w:cstheme="minorHAnsi"/>
        </w:rPr>
      </w:pPr>
      <w:r>
        <w:rPr>
          <w:noProof/>
        </w:rPr>
        <w:drawing>
          <wp:inline distT="0" distB="0" distL="0" distR="0" wp14:anchorId="2B85548F" wp14:editId="349A35FC">
            <wp:extent cx="2341828" cy="16192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700" cy="16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D988" w14:textId="37A89394" w:rsidR="003A3F0E" w:rsidRPr="00EC11DD" w:rsidRDefault="00391418" w:rsidP="00CC7B03">
      <w:pPr>
        <w:rPr>
          <w:rFonts w:cstheme="minorHAnsi"/>
          <w:lang w:val="en-US"/>
        </w:rPr>
      </w:pPr>
      <w:r>
        <w:rPr>
          <w:rFonts w:cstheme="minorHAnsi"/>
        </w:rPr>
        <w:t xml:space="preserve">Search and </w:t>
      </w:r>
      <w:r w:rsidR="003A3F0E">
        <w:rPr>
          <w:rFonts w:cstheme="minorHAnsi"/>
        </w:rPr>
        <w:t>Add customer</w:t>
      </w:r>
    </w:p>
    <w:p w14:paraId="359F1081" w14:textId="14A71FC7" w:rsidR="003A3F0E" w:rsidRDefault="00FA31B5" w:rsidP="00CC7B03">
      <w:pPr>
        <w:rPr>
          <w:rFonts w:cstheme="minorHAnsi"/>
        </w:rPr>
      </w:pPr>
      <w:hyperlink r:id="rId17" w:history="1">
        <w:r w:rsidR="00AE6D8D">
          <w:rPr>
            <w:rStyle w:val="Hyperlink"/>
          </w:rPr>
          <w:t>https://wireframe.cc/n4cu3y</w:t>
        </w:r>
      </w:hyperlink>
    </w:p>
    <w:p w14:paraId="2E05A502" w14:textId="61D5D6E9" w:rsidR="00925BCC" w:rsidRDefault="00253E8E" w:rsidP="00CC7B03">
      <w:pPr>
        <w:rPr>
          <w:rFonts w:cstheme="minorHAnsi"/>
        </w:rPr>
      </w:pPr>
      <w:r>
        <w:rPr>
          <w:noProof/>
        </w:rPr>
        <w:drawing>
          <wp:inline distT="0" distB="0" distL="0" distR="0" wp14:anchorId="63A288C7" wp14:editId="34CA44CD">
            <wp:extent cx="2640965" cy="221297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1727" w14:textId="43B4DAA8" w:rsidR="00AE6D8D" w:rsidRDefault="003A3F0E" w:rsidP="00CC7B03">
      <w:pPr>
        <w:rPr>
          <w:rFonts w:cstheme="minorHAnsi"/>
        </w:rPr>
      </w:pPr>
      <w:r>
        <w:rPr>
          <w:rFonts w:cstheme="minorHAnsi"/>
        </w:rPr>
        <w:t>Edit customer</w:t>
      </w:r>
    </w:p>
    <w:p w14:paraId="33ABD196" w14:textId="10A7F03F" w:rsidR="003A3F0E" w:rsidRDefault="00FA31B5" w:rsidP="00CC7B03">
      <w:pPr>
        <w:rPr>
          <w:rFonts w:cstheme="minorHAnsi"/>
        </w:rPr>
      </w:pPr>
      <w:hyperlink r:id="rId19" w:history="1">
        <w:r w:rsidR="00AE6D8D">
          <w:rPr>
            <w:rStyle w:val="Hyperlink"/>
          </w:rPr>
          <w:t>https://wireframe.cc/teiRVg</w:t>
        </w:r>
      </w:hyperlink>
    </w:p>
    <w:p w14:paraId="313D3219" w14:textId="5728DDFC" w:rsidR="00925BCC" w:rsidRDefault="00E51652" w:rsidP="00CC7B03">
      <w:pPr>
        <w:rPr>
          <w:rFonts w:cstheme="minorHAnsi"/>
        </w:rPr>
      </w:pPr>
      <w:r>
        <w:rPr>
          <w:noProof/>
        </w:rPr>
        <w:drawing>
          <wp:inline distT="0" distB="0" distL="0" distR="0" wp14:anchorId="55D8F525" wp14:editId="015130B6">
            <wp:extent cx="2375971" cy="18097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9340" cy="18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F294" w14:textId="77777777" w:rsidR="00391418" w:rsidRDefault="00391418" w:rsidP="00CC7B03">
      <w:pPr>
        <w:rPr>
          <w:rFonts w:cstheme="minorHAnsi"/>
        </w:rPr>
      </w:pPr>
    </w:p>
    <w:p w14:paraId="0F0B7205" w14:textId="6E584C10" w:rsidR="003A3F0E" w:rsidRDefault="003A3F0E" w:rsidP="00CC7B03">
      <w:pPr>
        <w:rPr>
          <w:rFonts w:cstheme="minorHAnsi"/>
        </w:rPr>
      </w:pPr>
      <w:r>
        <w:rPr>
          <w:rFonts w:cstheme="minorHAnsi"/>
        </w:rPr>
        <w:t xml:space="preserve">Search </w:t>
      </w:r>
      <w:r w:rsidR="00391418">
        <w:rPr>
          <w:rFonts w:cstheme="minorHAnsi"/>
        </w:rPr>
        <w:t xml:space="preserve">and Edit </w:t>
      </w:r>
      <w:r>
        <w:rPr>
          <w:rFonts w:cstheme="minorHAnsi"/>
        </w:rPr>
        <w:t>Order</w:t>
      </w:r>
    </w:p>
    <w:p w14:paraId="70565C48" w14:textId="5364A1FA" w:rsidR="003A3F0E" w:rsidRDefault="00FA31B5" w:rsidP="00CC7B03">
      <w:pPr>
        <w:rPr>
          <w:rFonts w:cstheme="minorHAnsi"/>
        </w:rPr>
      </w:pPr>
      <w:hyperlink r:id="rId21" w:history="1">
        <w:r w:rsidR="00305472">
          <w:rPr>
            <w:rStyle w:val="Hyperlink"/>
          </w:rPr>
          <w:t>https://wireframe.cc/54Q5Cf</w:t>
        </w:r>
      </w:hyperlink>
    </w:p>
    <w:p w14:paraId="08878E66" w14:textId="4C5E84B6" w:rsidR="00925BCC" w:rsidRDefault="00391418" w:rsidP="00CC7B0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11628EF" wp14:editId="766DBC08">
            <wp:extent cx="2640965" cy="198628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0EBB" w14:textId="6F6BF98B" w:rsidR="00391418" w:rsidRDefault="00391418" w:rsidP="00391418">
      <w:pPr>
        <w:rPr>
          <w:rFonts w:cstheme="minorHAnsi"/>
        </w:rPr>
      </w:pPr>
      <w:r>
        <w:rPr>
          <w:rFonts w:cstheme="minorHAnsi"/>
        </w:rPr>
        <w:t>Add and Edit Deal</w:t>
      </w:r>
    </w:p>
    <w:p w14:paraId="7526C7F7" w14:textId="5D671FE3" w:rsidR="003A3F0E" w:rsidRDefault="00FA31B5" w:rsidP="00CC7B03">
      <w:pPr>
        <w:rPr>
          <w:rFonts w:cstheme="minorHAnsi"/>
        </w:rPr>
      </w:pPr>
      <w:hyperlink r:id="rId23" w:history="1">
        <w:r w:rsidR="008C5437">
          <w:rPr>
            <w:rStyle w:val="Hyperlink"/>
          </w:rPr>
          <w:t>https://wireframe.cc/Gp8Dm9</w:t>
        </w:r>
      </w:hyperlink>
    </w:p>
    <w:p w14:paraId="524ED038" w14:textId="12B118D7" w:rsidR="00925BCC" w:rsidRDefault="00391418" w:rsidP="00CC7B03">
      <w:pPr>
        <w:rPr>
          <w:rFonts w:cstheme="minorHAnsi"/>
        </w:rPr>
      </w:pPr>
      <w:r>
        <w:rPr>
          <w:noProof/>
        </w:rPr>
        <w:drawing>
          <wp:inline distT="0" distB="0" distL="0" distR="0" wp14:anchorId="2F12AD53" wp14:editId="212D0C30">
            <wp:extent cx="2640965" cy="171450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F788" w14:textId="423E405D" w:rsidR="003A3F0E" w:rsidRDefault="003A3F0E" w:rsidP="00CC7B03">
      <w:pPr>
        <w:rPr>
          <w:rFonts w:cstheme="minorHAnsi"/>
        </w:rPr>
      </w:pPr>
      <w:r>
        <w:rPr>
          <w:rFonts w:cstheme="minorHAnsi"/>
        </w:rPr>
        <w:t xml:space="preserve">Add </w:t>
      </w:r>
      <w:r w:rsidR="00391418">
        <w:rPr>
          <w:rFonts w:cstheme="minorHAnsi"/>
        </w:rPr>
        <w:t>and Edit Menu</w:t>
      </w:r>
    </w:p>
    <w:p w14:paraId="1E098EDB" w14:textId="607F635F" w:rsidR="00337830" w:rsidRDefault="00FA31B5" w:rsidP="00CC7B03">
      <w:pPr>
        <w:rPr>
          <w:rFonts w:cstheme="minorHAnsi"/>
        </w:rPr>
      </w:pPr>
      <w:hyperlink r:id="rId25" w:history="1">
        <w:r w:rsidR="00847C83">
          <w:rPr>
            <w:rStyle w:val="Hyperlink"/>
          </w:rPr>
          <w:t>https://wireframe.cc/6LANop</w:t>
        </w:r>
      </w:hyperlink>
    </w:p>
    <w:p w14:paraId="141DED8B" w14:textId="48B07422" w:rsidR="00337830" w:rsidRDefault="00391418" w:rsidP="00CC7B03">
      <w:pPr>
        <w:rPr>
          <w:rFonts w:cstheme="minorHAnsi"/>
        </w:rPr>
      </w:pPr>
      <w:r>
        <w:rPr>
          <w:noProof/>
        </w:rPr>
        <w:drawing>
          <wp:inline distT="0" distB="0" distL="0" distR="0" wp14:anchorId="34640808" wp14:editId="3CD92309">
            <wp:extent cx="2640965" cy="1769110"/>
            <wp:effectExtent l="0" t="0" r="698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FE14" w14:textId="38E618F5" w:rsidR="00337830" w:rsidRDefault="001764A3" w:rsidP="00CC7B03">
      <w:pPr>
        <w:rPr>
          <w:rFonts w:cstheme="minorHAnsi"/>
        </w:rPr>
      </w:pPr>
      <w:r>
        <w:rPr>
          <w:rFonts w:cstheme="minorHAnsi"/>
        </w:rPr>
        <w:t xml:space="preserve"> </w:t>
      </w:r>
      <w:r w:rsidR="00391418">
        <w:rPr>
          <w:rFonts w:cstheme="minorHAnsi"/>
        </w:rPr>
        <w:t>Staff Login</w:t>
      </w:r>
    </w:p>
    <w:p w14:paraId="0AAA770B" w14:textId="6CF929F1" w:rsidR="00337830" w:rsidRDefault="00FA31B5" w:rsidP="00CC7B03">
      <w:pPr>
        <w:rPr>
          <w:rFonts w:cstheme="minorHAnsi"/>
        </w:rPr>
      </w:pPr>
      <w:hyperlink r:id="rId27" w:history="1">
        <w:r w:rsidR="00337830">
          <w:rPr>
            <w:rStyle w:val="Hyperlink"/>
          </w:rPr>
          <w:t>https://wireframe.cc/noUlSX</w:t>
        </w:r>
      </w:hyperlink>
    </w:p>
    <w:p w14:paraId="685128E0" w14:textId="471938B2" w:rsidR="001764A3" w:rsidRDefault="00847C83" w:rsidP="00CC7B03">
      <w:pPr>
        <w:rPr>
          <w:rFonts w:cstheme="minorHAnsi"/>
        </w:rPr>
        <w:sectPr w:rsidR="001764A3" w:rsidSect="001764A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27FB2380" wp14:editId="0FB8D551">
            <wp:extent cx="2499123" cy="1685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488" cy="16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3F40" w14:textId="282FA6A8" w:rsidR="007551CB" w:rsidRDefault="007551CB" w:rsidP="00CC7B03">
      <w:pPr>
        <w:rPr>
          <w:rFonts w:cstheme="minorHAnsi"/>
        </w:rPr>
      </w:pPr>
    </w:p>
    <w:p w14:paraId="6DCC7F5F" w14:textId="00735BA0" w:rsidR="009C25DA" w:rsidRDefault="009C25DA" w:rsidP="00CC7B03">
      <w:pPr>
        <w:rPr>
          <w:rFonts w:cstheme="minorHAnsi"/>
          <w:b/>
          <w:bCs/>
          <w:sz w:val="24"/>
          <w:szCs w:val="24"/>
        </w:rPr>
      </w:pPr>
      <w:r w:rsidRPr="009C25DA">
        <w:rPr>
          <w:rFonts w:cstheme="minorHAnsi"/>
          <w:b/>
          <w:bCs/>
          <w:sz w:val="24"/>
          <w:szCs w:val="24"/>
        </w:rPr>
        <w:t>Sitemap</w:t>
      </w:r>
    </w:p>
    <w:p w14:paraId="648EBE8C" w14:textId="7783C2DB" w:rsidR="009C25DA" w:rsidRPr="001E4DC1" w:rsidRDefault="001E4DC1" w:rsidP="00CC7B03">
      <w:pPr>
        <w:rPr>
          <w:rFonts w:cstheme="minorHAnsi"/>
        </w:rPr>
      </w:pPr>
      <w:r w:rsidRPr="001E4DC1">
        <w:rPr>
          <w:rFonts w:cstheme="minorHAnsi"/>
        </w:rPr>
        <w:t>https://www.gloomaps.com/QPXPCRwNgi</w:t>
      </w:r>
    </w:p>
    <w:p w14:paraId="14453891" w14:textId="09AC9103" w:rsidR="00CC7B03" w:rsidRPr="00D65676" w:rsidRDefault="0018512C" w:rsidP="00D65676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30F31A" wp14:editId="11D6008C">
            <wp:extent cx="3872410" cy="811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2107" cy="81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D882" w14:textId="77777777" w:rsidR="00CC7B03" w:rsidRPr="00CC7B03" w:rsidRDefault="00CC7B03" w:rsidP="00CC7B03">
      <w:pPr>
        <w:pStyle w:val="NCEAbodytext"/>
        <w:rPr>
          <w:rFonts w:asciiTheme="minorHAnsi" w:hAnsiTheme="minorHAnsi" w:cstheme="minorHAnsi"/>
          <w:szCs w:val="30"/>
          <w:lang w:val="en-AU" w:bidi="en-US"/>
        </w:rPr>
      </w:pPr>
    </w:p>
    <w:p w14:paraId="6259D827" w14:textId="77777777" w:rsidR="00CC7B03" w:rsidRPr="00CC7B03" w:rsidRDefault="00CC7B03" w:rsidP="00CC7B03">
      <w:pPr>
        <w:pStyle w:val="Heading2"/>
        <w:numPr>
          <w:ilvl w:val="0"/>
          <w:numId w:val="0"/>
        </w:numPr>
        <w:ind w:left="576" w:hanging="576"/>
        <w:rPr>
          <w:rFonts w:asciiTheme="minorHAnsi" w:hAnsiTheme="minorHAnsi" w:cstheme="minorHAnsi"/>
          <w:lang w:val="en-AU" w:bidi="en-US"/>
        </w:rPr>
      </w:pPr>
      <w:r w:rsidRPr="00CC7B03">
        <w:rPr>
          <w:rFonts w:asciiTheme="minorHAnsi" w:hAnsiTheme="minorHAnsi" w:cstheme="minorHAnsi"/>
          <w:lang w:val="en-AU" w:bidi="en-US"/>
        </w:rPr>
        <w:lastRenderedPageBreak/>
        <w:t>Other features (Extension):</w:t>
      </w:r>
    </w:p>
    <w:p w14:paraId="2DF53333" w14:textId="7A7D3A7B" w:rsidR="00C359BE" w:rsidRDefault="00C359BE" w:rsidP="00C359BE">
      <w:pPr>
        <w:ind w:left="57" w:right="57"/>
      </w:pPr>
      <w:r>
        <w:t>Deal table which is a set of menu apart from ala-carte menu itself</w:t>
      </w:r>
    </w:p>
    <w:p w14:paraId="31398109" w14:textId="5C9C459C" w:rsidR="00245FC6" w:rsidRDefault="00245FC6" w:rsidP="00C359BE">
      <w:pPr>
        <w:ind w:left="57" w:right="57"/>
      </w:pPr>
      <w:r>
        <w:t>Manu to many relationship</w:t>
      </w:r>
    </w:p>
    <w:p w14:paraId="32B9F8DB" w14:textId="4CABECD6" w:rsidR="00C359BE" w:rsidRDefault="00C359BE" w:rsidP="00C359BE">
      <w:pPr>
        <w:ind w:left="57" w:right="57"/>
      </w:pPr>
      <w:r>
        <w:t>Customers to check pizza deals</w:t>
      </w:r>
    </w:p>
    <w:p w14:paraId="7AA9AD59" w14:textId="4D395F8C" w:rsidR="00674EE1" w:rsidRDefault="00674EE1" w:rsidP="00C359BE">
      <w:pPr>
        <w:ind w:left="57" w:right="57"/>
      </w:pPr>
      <w:r>
        <w:t>Deal and menu can be add, edit, delete in the website</w:t>
      </w:r>
    </w:p>
    <w:p w14:paraId="241DD9CD" w14:textId="283953C2" w:rsidR="00674EE1" w:rsidRDefault="00674EE1" w:rsidP="00674EE1">
      <w:pPr>
        <w:ind w:left="57" w:right="57"/>
      </w:pPr>
      <w:r>
        <w:t>Order can also be searched, edit and delete</w:t>
      </w:r>
    </w:p>
    <w:p w14:paraId="55B27493" w14:textId="77777777" w:rsidR="00C359BE" w:rsidRDefault="00C359BE" w:rsidP="00C359BE">
      <w:pPr>
        <w:ind w:left="57" w:right="57"/>
      </w:pPr>
      <w:r>
        <w:t>Menu tabs when minimise screen</w:t>
      </w:r>
    </w:p>
    <w:p w14:paraId="6D40A24C" w14:textId="09172D55" w:rsidR="009E6A52" w:rsidRPr="00CC7B03" w:rsidRDefault="009E6A52" w:rsidP="00C359BE">
      <w:pPr>
        <w:rPr>
          <w:rFonts w:cstheme="minorHAnsi"/>
        </w:rPr>
      </w:pPr>
    </w:p>
    <w:sectPr w:rsidR="009E6A52" w:rsidRPr="00CC7B03" w:rsidSect="001764A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5E4BB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E0573A"/>
    <w:multiLevelType w:val="hybridMultilevel"/>
    <w:tmpl w:val="32347D00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E5356DB"/>
    <w:multiLevelType w:val="hybridMultilevel"/>
    <w:tmpl w:val="1292D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F2B81"/>
    <w:multiLevelType w:val="hybridMultilevel"/>
    <w:tmpl w:val="55588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E27B9"/>
    <w:multiLevelType w:val="hybridMultilevel"/>
    <w:tmpl w:val="5B44CD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A6466"/>
    <w:multiLevelType w:val="hybridMultilevel"/>
    <w:tmpl w:val="BB9617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1733B"/>
    <w:multiLevelType w:val="hybridMultilevel"/>
    <w:tmpl w:val="EE18B9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A055B"/>
    <w:multiLevelType w:val="hybridMultilevel"/>
    <w:tmpl w:val="E1C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43C81"/>
    <w:multiLevelType w:val="hybridMultilevel"/>
    <w:tmpl w:val="083651A6"/>
    <w:lvl w:ilvl="0" w:tplc="A4E44594">
      <w:start w:val="1"/>
      <w:numFmt w:val="bullet"/>
      <w:pStyle w:val="NCEACP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52"/>
    <w:rsid w:val="00022B27"/>
    <w:rsid w:val="0005297F"/>
    <w:rsid w:val="00070AFE"/>
    <w:rsid w:val="00073197"/>
    <w:rsid w:val="001170F6"/>
    <w:rsid w:val="00155589"/>
    <w:rsid w:val="00170C7D"/>
    <w:rsid w:val="0017158C"/>
    <w:rsid w:val="001764A3"/>
    <w:rsid w:val="0018512C"/>
    <w:rsid w:val="001E4DC1"/>
    <w:rsid w:val="00245FC6"/>
    <w:rsid w:val="00253E8E"/>
    <w:rsid w:val="00274B30"/>
    <w:rsid w:val="002A6832"/>
    <w:rsid w:val="002A7025"/>
    <w:rsid w:val="00305472"/>
    <w:rsid w:val="00337830"/>
    <w:rsid w:val="00391418"/>
    <w:rsid w:val="003A3F0E"/>
    <w:rsid w:val="003C226E"/>
    <w:rsid w:val="003F7D6D"/>
    <w:rsid w:val="00413E45"/>
    <w:rsid w:val="0047176E"/>
    <w:rsid w:val="004C76DD"/>
    <w:rsid w:val="00556FEA"/>
    <w:rsid w:val="005C7211"/>
    <w:rsid w:val="00674EE1"/>
    <w:rsid w:val="006918EB"/>
    <w:rsid w:val="006949AD"/>
    <w:rsid w:val="00695B99"/>
    <w:rsid w:val="007551CB"/>
    <w:rsid w:val="00755CD2"/>
    <w:rsid w:val="00847C83"/>
    <w:rsid w:val="00855A28"/>
    <w:rsid w:val="00861ACE"/>
    <w:rsid w:val="008C5437"/>
    <w:rsid w:val="008E5B50"/>
    <w:rsid w:val="00925BCC"/>
    <w:rsid w:val="00933461"/>
    <w:rsid w:val="009C25DA"/>
    <w:rsid w:val="009E6A52"/>
    <w:rsid w:val="009F22A0"/>
    <w:rsid w:val="00A91815"/>
    <w:rsid w:val="00AD2C8B"/>
    <w:rsid w:val="00AE6D8D"/>
    <w:rsid w:val="00AF5C80"/>
    <w:rsid w:val="00B91D7F"/>
    <w:rsid w:val="00BB0BE3"/>
    <w:rsid w:val="00C359BE"/>
    <w:rsid w:val="00C84DA5"/>
    <w:rsid w:val="00CC7B03"/>
    <w:rsid w:val="00D22B31"/>
    <w:rsid w:val="00D40143"/>
    <w:rsid w:val="00D65676"/>
    <w:rsid w:val="00D66BCC"/>
    <w:rsid w:val="00DB53E6"/>
    <w:rsid w:val="00E51652"/>
    <w:rsid w:val="00EC11DD"/>
    <w:rsid w:val="00F50483"/>
    <w:rsid w:val="00F52057"/>
    <w:rsid w:val="00FA31B5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B1A8"/>
  <w15:chartTrackingRefBased/>
  <w15:docId w15:val="{A649FE1B-330D-4BCA-9973-30DF33F5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E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FEA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E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E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E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E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E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E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E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E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6FE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56FE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E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E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E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556FE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FEA"/>
    <w:pPr>
      <w:ind w:left="720"/>
      <w:contextualSpacing/>
    </w:pPr>
    <w:rPr>
      <w:rFonts w:eastAsiaTheme="minorEastAsia"/>
    </w:rPr>
  </w:style>
  <w:style w:type="paragraph" w:customStyle="1" w:styleId="NCEAbodytext">
    <w:name w:val="NCEA bodytext"/>
    <w:rsid w:val="00CC7B03"/>
    <w:pPr>
      <w:tabs>
        <w:tab w:val="left" w:pos="397"/>
        <w:tab w:val="left" w:pos="794"/>
        <w:tab w:val="left" w:pos="1191"/>
      </w:tabs>
      <w:spacing w:before="120" w:after="120" w:line="240" w:lineRule="auto"/>
    </w:pPr>
    <w:rPr>
      <w:rFonts w:ascii="Arial" w:eastAsia="Times New Roman" w:hAnsi="Arial" w:cs="Arial"/>
      <w:szCs w:val="20"/>
      <w:lang w:eastAsia="en-NZ"/>
    </w:rPr>
  </w:style>
  <w:style w:type="paragraph" w:customStyle="1" w:styleId="NCEACPbullets">
    <w:name w:val="NCEA CP bullets"/>
    <w:basedOn w:val="Normal"/>
    <w:rsid w:val="00CC7B03"/>
    <w:pPr>
      <w:numPr>
        <w:numId w:val="5"/>
      </w:numPr>
      <w:tabs>
        <w:tab w:val="num" w:pos="399"/>
      </w:tabs>
      <w:spacing w:before="120" w:after="120"/>
      <w:ind w:left="399" w:hanging="399"/>
    </w:pPr>
    <w:rPr>
      <w:rFonts w:ascii="Arial" w:eastAsiaTheme="minorEastAsia" w:hAnsi="Arial"/>
      <w:lang w:val="en-US"/>
    </w:rPr>
  </w:style>
  <w:style w:type="character" w:styleId="Hyperlink">
    <w:name w:val="Hyperlink"/>
    <w:basedOn w:val="DefaultParagraphFont"/>
    <w:uiPriority w:val="99"/>
    <w:unhideWhenUsed/>
    <w:rsid w:val="003A3F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1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reframe.cc/CQ3rAh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wireframe.cc/54Q5C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ireframe.cc/n4cu3y" TargetMode="External"/><Relationship Id="rId25" Type="http://schemas.openxmlformats.org/officeDocument/2006/relationships/hyperlink" Target="https://wireframe.cc/6LANo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ireframe.cc/wA3JMX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ireframe.cc/Ocsy2f" TargetMode="External"/><Relationship Id="rId23" Type="http://schemas.openxmlformats.org/officeDocument/2006/relationships/hyperlink" Target="https://wireframe.cc/Gp8Dm9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wireframe.cc/teiRV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reframe.cc/C5CsC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wireframe.cc/noUlSX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nt.fakungkunin.BDSC.015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7F0C91F-6BC9-4603-96C1-F49CB432C53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5008</TotalTime>
  <Pages>8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Nont Fakungkun-INT</dc:creator>
  <cp:keywords/>
  <dc:description/>
  <cp:lastModifiedBy>Thiti Fakungkun</cp:lastModifiedBy>
  <cp:revision>39</cp:revision>
  <dcterms:created xsi:type="dcterms:W3CDTF">2019-06-03T21:21:00Z</dcterms:created>
  <dcterms:modified xsi:type="dcterms:W3CDTF">2019-06-20T20:04:00Z</dcterms:modified>
</cp:coreProperties>
</file>